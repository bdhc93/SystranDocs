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5A52B4" w:rsidRDefault="00D90082" w:rsidP="005A52B4">
      <w:pPr>
        <w:pStyle w:val="Puesto"/>
        <w:spacing w:line="360" w:lineRule="auto"/>
        <w:rPr>
          <w:sz w:val="22"/>
          <w:szCs w:val="22"/>
          <w:lang w:val="es-ES"/>
        </w:rPr>
      </w:pPr>
      <w:r w:rsidRPr="005A52B4">
        <w:rPr>
          <w:sz w:val="22"/>
          <w:szCs w:val="22"/>
          <w:lang w:val="es-ES"/>
        </w:rPr>
        <w:t>SYSTRANS HORIZONTE</w:t>
      </w:r>
      <w:r w:rsidRPr="005A52B4">
        <w:rPr>
          <w:sz w:val="22"/>
          <w:szCs w:val="22"/>
          <w:lang w:val="es-ES"/>
        </w:rPr>
        <w:br/>
        <w:t xml:space="preserve">Use-Case: </w:t>
      </w:r>
      <w:r w:rsidR="00CE3561" w:rsidRPr="005A52B4">
        <w:rPr>
          <w:sz w:val="22"/>
          <w:szCs w:val="22"/>
          <w:lang w:val="es-ES"/>
        </w:rPr>
        <w:t>Eliminar</w:t>
      </w:r>
      <w:r w:rsidRPr="005A52B4">
        <w:rPr>
          <w:sz w:val="22"/>
          <w:szCs w:val="22"/>
          <w:lang w:val="es-ES"/>
        </w:rPr>
        <w:t xml:space="preserve"> Venta</w:t>
      </w:r>
    </w:p>
    <w:p w:rsidR="00D90082" w:rsidRPr="005A52B4" w:rsidRDefault="00D90082" w:rsidP="005A52B4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5A52B4">
        <w:rPr>
          <w:rFonts w:cs="Arial"/>
          <w:sz w:val="22"/>
          <w:szCs w:val="22"/>
          <w:lang w:val="es-ES"/>
        </w:rPr>
        <w:t>Breve Descripción</w:t>
      </w:r>
    </w:p>
    <w:p w:rsidR="00A4389C" w:rsidRPr="005A52B4" w:rsidRDefault="00D90082" w:rsidP="005A52B4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D5553E" w:rsidRPr="005A52B4">
        <w:rPr>
          <w:rFonts w:ascii="Arial" w:hAnsi="Arial" w:cs="Arial"/>
          <w:sz w:val="22"/>
          <w:szCs w:val="22"/>
          <w:lang w:val="es-ES"/>
        </w:rPr>
        <w:t>en la eliminación de una venta</w:t>
      </w:r>
      <w:r w:rsidRPr="005A52B4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5A52B4" w:rsidRDefault="00D90082" w:rsidP="005A52B4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5A52B4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5A52B4" w:rsidRDefault="00D90082" w:rsidP="005A52B4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5A52B4">
        <w:rPr>
          <w:rFonts w:cs="Arial"/>
          <w:b w:val="0"/>
          <w:sz w:val="22"/>
          <w:szCs w:val="22"/>
          <w:lang w:val="es-ES"/>
        </w:rPr>
        <w:t>Administrador</w:t>
      </w:r>
    </w:p>
    <w:p w:rsidR="00D5553E" w:rsidRPr="005A52B4" w:rsidRDefault="0034187F" w:rsidP="005A52B4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5A52B4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5A52B4" w:rsidRDefault="00D90082" w:rsidP="005A52B4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5A52B4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5A52B4" w:rsidRDefault="00D90082" w:rsidP="005A52B4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5A52B4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5A52B4" w:rsidRDefault="00D90082" w:rsidP="005A52B4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5A52B4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D5553E" w:rsidRPr="005A52B4">
        <w:rPr>
          <w:rFonts w:ascii="Arial" w:hAnsi="Arial" w:cs="Arial"/>
          <w:sz w:val="22"/>
          <w:szCs w:val="22"/>
          <w:lang w:val="es-ES"/>
        </w:rPr>
        <w:t>eliminar</w:t>
      </w:r>
      <w:r w:rsidR="00D37156" w:rsidRPr="005A52B4">
        <w:rPr>
          <w:rFonts w:ascii="Arial" w:hAnsi="Arial" w:cs="Arial"/>
          <w:sz w:val="22"/>
          <w:szCs w:val="22"/>
          <w:lang w:val="es-ES"/>
        </w:rPr>
        <w:t xml:space="preserve"> una venta</w:t>
      </w:r>
      <w:r w:rsidRPr="005A52B4">
        <w:rPr>
          <w:rFonts w:ascii="Arial" w:hAnsi="Arial" w:cs="Arial"/>
          <w:sz w:val="22"/>
          <w:szCs w:val="22"/>
          <w:lang w:val="es-ES"/>
        </w:rPr>
        <w:t>.</w:t>
      </w:r>
    </w:p>
    <w:p w:rsidR="00264F3B" w:rsidRPr="005A52B4" w:rsidRDefault="00264F3B" w:rsidP="005A52B4">
      <w:pPr>
        <w:pStyle w:val="Ttulo2"/>
        <w:keepNext/>
        <w:numPr>
          <w:ilvl w:val="1"/>
          <w:numId w:val="1"/>
        </w:numPr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5A52B4">
        <w:rPr>
          <w:rFonts w:cs="Arial"/>
          <w:sz w:val="22"/>
          <w:szCs w:val="22"/>
          <w:lang w:val="es-ES"/>
        </w:rPr>
        <w:t>Ventas registradas:</w:t>
      </w:r>
    </w:p>
    <w:p w:rsidR="00D90082" w:rsidRPr="005A52B4" w:rsidRDefault="00264F3B" w:rsidP="005A52B4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 xml:space="preserve">Debe haber ventas registradas para poder ser </w:t>
      </w:r>
      <w:r w:rsidR="00D5553E" w:rsidRPr="005A52B4">
        <w:rPr>
          <w:rFonts w:ascii="Arial" w:hAnsi="Arial" w:cs="Arial"/>
          <w:sz w:val="22"/>
          <w:szCs w:val="22"/>
          <w:lang w:val="es-ES"/>
        </w:rPr>
        <w:t>eliminadas</w:t>
      </w:r>
      <w:r w:rsidRPr="005A52B4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5A52B4" w:rsidRDefault="00D90082" w:rsidP="005A52B4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5A52B4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5A52B4" w:rsidRDefault="00D90082" w:rsidP="005A52B4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5A52B4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5A52B4">
        <w:rPr>
          <w:rFonts w:cs="Arial"/>
          <w:sz w:val="22"/>
          <w:szCs w:val="22"/>
          <w:lang w:val="es-ES"/>
        </w:rPr>
        <w:t xml:space="preserve"> </w:t>
      </w:r>
    </w:p>
    <w:p w:rsidR="00D90082" w:rsidRPr="005A52B4" w:rsidRDefault="00D90082" w:rsidP="005A52B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34187F" w:rsidRPr="005A52B4">
        <w:rPr>
          <w:rFonts w:ascii="Arial" w:hAnsi="Arial" w:cs="Arial"/>
          <w:sz w:val="22"/>
          <w:szCs w:val="22"/>
          <w:lang w:val="es-ES"/>
        </w:rPr>
        <w:t>búsqueda de ventas.</w:t>
      </w:r>
    </w:p>
    <w:p w:rsidR="0034187F" w:rsidRPr="005A52B4" w:rsidRDefault="0034187F" w:rsidP="005A52B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Se muestra las 20 últimas ventas hechas en el sistema y diferentes filtros.</w:t>
      </w:r>
    </w:p>
    <w:p w:rsidR="0034187F" w:rsidRPr="005A52B4" w:rsidRDefault="0034187F" w:rsidP="005A52B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El usuario filtra las ventas totales.</w:t>
      </w:r>
    </w:p>
    <w:p w:rsidR="0034187F" w:rsidRPr="005A52B4" w:rsidRDefault="0034187F" w:rsidP="005A52B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El usuario selecciona la venta buscada.</w:t>
      </w:r>
    </w:p>
    <w:p w:rsidR="003B4AFA" w:rsidRPr="005A52B4" w:rsidRDefault="003B4AFA" w:rsidP="005A52B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El usuario elimina la venta seleccionada.</w:t>
      </w:r>
    </w:p>
    <w:p w:rsidR="003B4AFA" w:rsidRPr="005A52B4" w:rsidRDefault="003B4AFA" w:rsidP="005A52B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Se valida la acción tomada anteriormente.</w:t>
      </w:r>
    </w:p>
    <w:p w:rsidR="003B4AFA" w:rsidRPr="005A52B4" w:rsidRDefault="003B4AFA" w:rsidP="005A52B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En caso de no haber ningún error, se elimina la venta.</w:t>
      </w:r>
    </w:p>
    <w:p w:rsidR="00D90082" w:rsidRPr="005A52B4" w:rsidRDefault="0034187F" w:rsidP="005A52B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5A52B4" w:rsidRDefault="00D90082" w:rsidP="005A52B4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5A52B4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5A52B4" w:rsidRDefault="00873D9A" w:rsidP="005A52B4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5A52B4">
        <w:rPr>
          <w:rFonts w:cs="Arial"/>
          <w:b/>
          <w:sz w:val="22"/>
          <w:szCs w:val="22"/>
          <w:lang w:val="es-ES"/>
        </w:rPr>
        <w:t>Hora fuera de límite</w:t>
      </w:r>
      <w:r w:rsidR="00D90082" w:rsidRPr="005A52B4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5A52B4" w:rsidRDefault="00873D9A" w:rsidP="005A52B4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>En caso que la hora de salida de la venta se encuentre superada por la actual, la venta no se podrá eliminar</w:t>
      </w:r>
      <w:r w:rsidR="00D90082" w:rsidRPr="005A52B4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5A52B4" w:rsidRDefault="00D90082" w:rsidP="005A52B4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5A52B4" w:rsidRDefault="00D90082" w:rsidP="005A52B4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5A52B4">
        <w:rPr>
          <w:rFonts w:cs="Arial"/>
          <w:sz w:val="22"/>
          <w:szCs w:val="22"/>
          <w:lang w:val="es-ES"/>
        </w:rPr>
        <w:t>Pos</w:t>
      </w:r>
      <w:r w:rsidR="005A52B4">
        <w:rPr>
          <w:rFonts w:cs="Arial"/>
          <w:sz w:val="22"/>
          <w:szCs w:val="22"/>
          <w:lang w:val="es-ES"/>
        </w:rPr>
        <w:t>t</w:t>
      </w:r>
      <w:bookmarkStart w:id="15" w:name="_GoBack"/>
      <w:bookmarkEnd w:id="15"/>
      <w:r w:rsidRPr="005A52B4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5A52B4" w:rsidRDefault="00873D9A" w:rsidP="005A52B4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6" w:name="_Toc379299747"/>
      <w:r w:rsidRPr="005A52B4">
        <w:rPr>
          <w:rFonts w:cs="Arial"/>
          <w:sz w:val="22"/>
          <w:szCs w:val="22"/>
          <w:lang w:val="es-ES"/>
        </w:rPr>
        <w:t>Venta Eliminada</w:t>
      </w:r>
      <w:r w:rsidR="00D90082" w:rsidRPr="005A52B4">
        <w:rPr>
          <w:rFonts w:cs="Arial"/>
          <w:sz w:val="22"/>
          <w:szCs w:val="22"/>
          <w:lang w:val="es-ES"/>
        </w:rPr>
        <w:t>:</w:t>
      </w:r>
      <w:bookmarkEnd w:id="16"/>
    </w:p>
    <w:p w:rsidR="00D90082" w:rsidRPr="005A52B4" w:rsidRDefault="00D90082" w:rsidP="005A52B4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52B4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34187F" w:rsidRPr="005A52B4">
        <w:rPr>
          <w:rFonts w:ascii="Arial" w:hAnsi="Arial" w:cs="Arial"/>
          <w:sz w:val="22"/>
          <w:szCs w:val="22"/>
          <w:lang w:val="es-ES"/>
        </w:rPr>
        <w:t xml:space="preserve">se </w:t>
      </w:r>
      <w:r w:rsidR="00873D9A" w:rsidRPr="005A52B4">
        <w:rPr>
          <w:rFonts w:ascii="Arial" w:hAnsi="Arial" w:cs="Arial"/>
          <w:sz w:val="22"/>
          <w:szCs w:val="22"/>
          <w:lang w:val="es-ES"/>
        </w:rPr>
        <w:t>elimina</w:t>
      </w:r>
      <w:r w:rsidR="0034187F" w:rsidRPr="005A52B4">
        <w:rPr>
          <w:rFonts w:ascii="Arial" w:hAnsi="Arial" w:cs="Arial"/>
          <w:sz w:val="22"/>
          <w:szCs w:val="22"/>
          <w:lang w:val="es-ES"/>
        </w:rPr>
        <w:t xml:space="preserve"> la venta deseada</w:t>
      </w:r>
      <w:r w:rsidRPr="005A52B4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5A52B4" w:rsidRDefault="008866E4" w:rsidP="005A52B4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5A52B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6E4" w:rsidRDefault="00E236E4">
      <w:r>
        <w:separator/>
      </w:r>
    </w:p>
  </w:endnote>
  <w:endnote w:type="continuationSeparator" w:id="0">
    <w:p w:rsidR="00E236E4" w:rsidRDefault="00E2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A52B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5A52B4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6E4" w:rsidRDefault="00E236E4">
      <w:r>
        <w:separator/>
      </w:r>
    </w:p>
  </w:footnote>
  <w:footnote w:type="continuationSeparator" w:id="0">
    <w:p w:rsidR="00E236E4" w:rsidRDefault="00E2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CE3561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CE3561">
            <w:rPr>
              <w:sz w:val="20"/>
              <w:lang w:val="es-ES"/>
            </w:rPr>
            <w:t>Eliminar</w:t>
          </w:r>
          <w:r w:rsidR="00D90082">
            <w:rPr>
              <w:sz w:val="20"/>
              <w:lang w:val="es-ES"/>
            </w:rPr>
            <w:t xml:space="preserve"> Venta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>Date:  05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5CC7"/>
    <w:rsid w:val="000E1AF8"/>
    <w:rsid w:val="000E5836"/>
    <w:rsid w:val="00115045"/>
    <w:rsid w:val="001751A2"/>
    <w:rsid w:val="001A2686"/>
    <w:rsid w:val="00253E59"/>
    <w:rsid w:val="00264F3B"/>
    <w:rsid w:val="002C5FB6"/>
    <w:rsid w:val="0034187F"/>
    <w:rsid w:val="003B4AFA"/>
    <w:rsid w:val="004542E5"/>
    <w:rsid w:val="00455B4D"/>
    <w:rsid w:val="00521B07"/>
    <w:rsid w:val="005A52B4"/>
    <w:rsid w:val="006B0D38"/>
    <w:rsid w:val="006C65E3"/>
    <w:rsid w:val="006F60B2"/>
    <w:rsid w:val="007B3B17"/>
    <w:rsid w:val="00873D9A"/>
    <w:rsid w:val="008866E4"/>
    <w:rsid w:val="00942ADD"/>
    <w:rsid w:val="00965FF8"/>
    <w:rsid w:val="00985EE5"/>
    <w:rsid w:val="00A4389C"/>
    <w:rsid w:val="00A70442"/>
    <w:rsid w:val="00AC687F"/>
    <w:rsid w:val="00C55CFE"/>
    <w:rsid w:val="00CE3561"/>
    <w:rsid w:val="00D33984"/>
    <w:rsid w:val="00D37156"/>
    <w:rsid w:val="00D521A7"/>
    <w:rsid w:val="00D5553E"/>
    <w:rsid w:val="00D64DB3"/>
    <w:rsid w:val="00D90082"/>
    <w:rsid w:val="00D93815"/>
    <w:rsid w:val="00DD175D"/>
    <w:rsid w:val="00E236E4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17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12</cp:revision>
  <cp:lastPrinted>2015-05-28T01:10:00Z</cp:lastPrinted>
  <dcterms:created xsi:type="dcterms:W3CDTF">2015-05-28T01:19:00Z</dcterms:created>
  <dcterms:modified xsi:type="dcterms:W3CDTF">2015-07-03T21:18:00Z</dcterms:modified>
</cp:coreProperties>
</file>