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0F1D58" w:rsidRDefault="003C7438" w:rsidP="000F1D58">
      <w:pPr>
        <w:pStyle w:val="Puesto"/>
        <w:spacing w:line="360" w:lineRule="auto"/>
        <w:rPr>
          <w:rFonts w:cs="Arial"/>
          <w:sz w:val="22"/>
          <w:szCs w:val="22"/>
          <w:lang w:val="es-ES"/>
        </w:rPr>
      </w:pPr>
      <w:r w:rsidRPr="000F1D58">
        <w:rPr>
          <w:rFonts w:cs="Arial"/>
          <w:sz w:val="22"/>
          <w:szCs w:val="22"/>
          <w:lang w:val="es-ES"/>
        </w:rPr>
        <w:fldChar w:fldCharType="begin"/>
      </w:r>
      <w:r w:rsidRPr="000F1D58">
        <w:rPr>
          <w:rFonts w:cs="Arial"/>
          <w:sz w:val="22"/>
          <w:szCs w:val="22"/>
          <w:lang w:val="es-ES"/>
        </w:rPr>
        <w:instrText xml:space="preserve"> SUBJECT  \* MERGEFORMAT </w:instrText>
      </w:r>
      <w:r w:rsidRPr="000F1D58">
        <w:rPr>
          <w:rFonts w:cs="Arial"/>
          <w:sz w:val="22"/>
          <w:szCs w:val="22"/>
          <w:lang w:val="es-ES"/>
        </w:rPr>
        <w:fldChar w:fldCharType="separate"/>
      </w:r>
      <w:r w:rsidR="000A7573" w:rsidRPr="000F1D58">
        <w:rPr>
          <w:rFonts w:cs="Arial"/>
          <w:sz w:val="22"/>
          <w:szCs w:val="22"/>
          <w:lang w:val="es-ES"/>
        </w:rPr>
        <w:t>&lt;</w:t>
      </w:r>
      <w:proofErr w:type="spellStart"/>
      <w:r w:rsidR="000A7573" w:rsidRPr="000F1D58">
        <w:rPr>
          <w:rFonts w:cs="Arial"/>
          <w:sz w:val="22"/>
          <w:szCs w:val="22"/>
          <w:lang w:val="es-ES"/>
        </w:rPr>
        <w:t>Systrans</w:t>
      </w:r>
      <w:proofErr w:type="spellEnd"/>
      <w:r w:rsidR="000A7573" w:rsidRPr="000F1D58">
        <w:rPr>
          <w:rFonts w:cs="Arial"/>
          <w:sz w:val="22"/>
          <w:szCs w:val="22"/>
          <w:lang w:val="es-ES"/>
        </w:rPr>
        <w:t xml:space="preserve"> Horizonte&gt;</w:t>
      </w:r>
      <w:r w:rsidRPr="000F1D58">
        <w:rPr>
          <w:rFonts w:cs="Arial"/>
          <w:sz w:val="22"/>
          <w:szCs w:val="22"/>
          <w:lang w:val="es-ES"/>
        </w:rPr>
        <w:fldChar w:fldCharType="end"/>
      </w:r>
    </w:p>
    <w:p w:rsidR="003C7438" w:rsidRPr="000F1D58" w:rsidRDefault="00AD0BEE" w:rsidP="000F1D58">
      <w:pPr>
        <w:pStyle w:val="Puesto"/>
        <w:spacing w:line="360" w:lineRule="auto"/>
        <w:rPr>
          <w:rFonts w:cs="Arial"/>
          <w:sz w:val="22"/>
          <w:szCs w:val="22"/>
          <w:lang w:val="es-ES"/>
        </w:rPr>
      </w:pPr>
      <w:r w:rsidRPr="000F1D58">
        <w:rPr>
          <w:rFonts w:cs="Arial"/>
          <w:sz w:val="22"/>
          <w:szCs w:val="22"/>
          <w:lang w:val="es-ES"/>
        </w:rPr>
        <w:t>Modelo de Caso de Uso</w:t>
      </w:r>
      <w:r w:rsidR="00887E3D" w:rsidRPr="000F1D58">
        <w:rPr>
          <w:rFonts w:cs="Arial"/>
          <w:sz w:val="22"/>
          <w:szCs w:val="22"/>
          <w:lang w:val="es-ES"/>
        </w:rPr>
        <w:t>-</w:t>
      </w:r>
      <w:r w:rsidR="00906724" w:rsidRPr="000F1D58">
        <w:rPr>
          <w:rFonts w:cs="Arial"/>
          <w:sz w:val="22"/>
          <w:szCs w:val="22"/>
          <w:lang w:val="es-ES"/>
        </w:rPr>
        <w:t>Vehículos</w:t>
      </w:r>
    </w:p>
    <w:p w:rsidR="00176824" w:rsidRPr="000F1D58" w:rsidRDefault="00176824" w:rsidP="000F1D58">
      <w:pPr>
        <w:pStyle w:val="InfoBlue"/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0F1D58">
        <w:rPr>
          <w:rFonts w:ascii="Arial" w:hAnsi="Arial" w:cs="Arial"/>
          <w:sz w:val="22"/>
          <w:szCs w:val="22"/>
          <w:lang w:val="es-ES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0F1D58" w:rsidRDefault="008A4D87" w:rsidP="000F1D58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0F1D58">
        <w:rPr>
          <w:rFonts w:cs="Arial"/>
          <w:sz w:val="22"/>
          <w:szCs w:val="22"/>
          <w:lang w:val="es-ES"/>
        </w:rPr>
        <w:t xml:space="preserve">1.  </w:t>
      </w:r>
      <w:r w:rsidR="00AD0BEE" w:rsidRPr="000F1D58">
        <w:rPr>
          <w:rFonts w:cs="Arial"/>
          <w:sz w:val="22"/>
          <w:szCs w:val="22"/>
          <w:lang w:val="es-ES"/>
        </w:rPr>
        <w:t>Introducción</w:t>
      </w:r>
    </w:p>
    <w:p w:rsidR="00AD0BEE" w:rsidRPr="000F1D58" w:rsidRDefault="00AD0BEE" w:rsidP="000F1D58">
      <w:pPr>
        <w:pStyle w:val="Textoindependiente"/>
        <w:spacing w:line="360" w:lineRule="auto"/>
        <w:ind w:left="0"/>
        <w:rPr>
          <w:rFonts w:ascii="Arial" w:hAnsi="Arial" w:cs="Arial"/>
          <w:sz w:val="22"/>
          <w:szCs w:val="22"/>
          <w:lang w:val="es-ES"/>
        </w:rPr>
      </w:pPr>
      <w:r w:rsidRPr="000F1D58">
        <w:rPr>
          <w:rFonts w:ascii="Arial" w:hAnsi="Arial" w:cs="Arial"/>
          <w:sz w:val="22"/>
          <w:szCs w:val="22"/>
          <w:lang w:val="es-ES"/>
        </w:rPr>
        <w:t xml:space="preserve">En el presente documento se va a desarrollar el modelo del caso de uso </w:t>
      </w:r>
      <w:r w:rsidR="0085743C" w:rsidRPr="000F1D58">
        <w:rPr>
          <w:rFonts w:ascii="Arial" w:hAnsi="Arial" w:cs="Arial"/>
          <w:sz w:val="22"/>
          <w:szCs w:val="22"/>
          <w:lang w:val="es-ES"/>
        </w:rPr>
        <w:t>de</w:t>
      </w:r>
      <w:r w:rsidR="005D15E1" w:rsidRPr="000F1D58">
        <w:rPr>
          <w:rFonts w:ascii="Arial" w:hAnsi="Arial" w:cs="Arial"/>
          <w:sz w:val="22"/>
          <w:szCs w:val="22"/>
          <w:lang w:val="es-ES"/>
        </w:rPr>
        <w:t xml:space="preserve"> </w:t>
      </w:r>
      <w:r w:rsidR="00906724" w:rsidRPr="000F1D58">
        <w:rPr>
          <w:rFonts w:ascii="Arial" w:hAnsi="Arial" w:cs="Arial"/>
          <w:sz w:val="22"/>
          <w:szCs w:val="22"/>
          <w:lang w:val="es-ES"/>
        </w:rPr>
        <w:t>vehículos</w:t>
      </w:r>
      <w:r w:rsidRPr="000F1D58">
        <w:rPr>
          <w:rFonts w:ascii="Arial" w:hAnsi="Arial" w:cs="Arial"/>
          <w:sz w:val="22"/>
          <w:szCs w:val="22"/>
          <w:lang w:val="es-ES"/>
        </w:rPr>
        <w:t>, sus actores, sus módulos y sus usuarios.</w:t>
      </w:r>
    </w:p>
    <w:p w:rsidR="00074347" w:rsidRPr="000F1D58" w:rsidRDefault="008A4D87" w:rsidP="000F1D58">
      <w:pPr>
        <w:pStyle w:val="Ttulo1"/>
        <w:spacing w:line="360" w:lineRule="auto"/>
        <w:rPr>
          <w:rFonts w:cs="Arial"/>
          <w:b w:val="0"/>
          <w:sz w:val="22"/>
          <w:szCs w:val="22"/>
          <w:lang w:val="es-ES"/>
        </w:rPr>
      </w:pPr>
      <w:r w:rsidRPr="000F1D58">
        <w:rPr>
          <w:rFonts w:cs="Arial"/>
          <w:sz w:val="22"/>
          <w:szCs w:val="22"/>
          <w:lang w:val="es-ES"/>
        </w:rPr>
        <w:t xml:space="preserve">2.  </w:t>
      </w:r>
      <w:r w:rsidR="00AD0BEE" w:rsidRPr="000F1D58">
        <w:rPr>
          <w:rFonts w:cs="Arial"/>
          <w:sz w:val="22"/>
          <w:szCs w:val="22"/>
          <w:lang w:val="es-ES"/>
        </w:rPr>
        <w:t>Información General</w:t>
      </w:r>
    </w:p>
    <w:p w:rsidR="0085743C" w:rsidRPr="000F1D58" w:rsidRDefault="00AD0BEE" w:rsidP="000F1D58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0F1D58">
        <w:rPr>
          <w:rFonts w:ascii="Arial" w:hAnsi="Arial" w:cs="Arial"/>
          <w:sz w:val="22"/>
          <w:szCs w:val="22"/>
          <w:lang w:val="es-ES"/>
        </w:rPr>
        <w:t xml:space="preserve">El propósito del sistema es llevar un control de </w:t>
      </w:r>
      <w:r w:rsidR="00906724" w:rsidRPr="000F1D58">
        <w:rPr>
          <w:rFonts w:ascii="Arial" w:hAnsi="Arial" w:cs="Arial"/>
          <w:sz w:val="22"/>
          <w:szCs w:val="22"/>
          <w:lang w:val="es-ES"/>
        </w:rPr>
        <w:t>vehículos</w:t>
      </w:r>
      <w:r w:rsidRPr="000F1D58">
        <w:rPr>
          <w:rFonts w:ascii="Arial" w:hAnsi="Arial" w:cs="Arial"/>
          <w:sz w:val="22"/>
          <w:szCs w:val="22"/>
          <w:lang w:val="es-ES"/>
        </w:rPr>
        <w:t xml:space="preserve">, para </w:t>
      </w:r>
      <w:r w:rsidR="0085743C" w:rsidRPr="000F1D58">
        <w:rPr>
          <w:rFonts w:ascii="Arial" w:hAnsi="Arial" w:cs="Arial"/>
          <w:sz w:val="22"/>
          <w:szCs w:val="22"/>
          <w:lang w:val="es-ES"/>
        </w:rPr>
        <w:t xml:space="preserve">poder realizar un registro de </w:t>
      </w:r>
      <w:r w:rsidR="00906724" w:rsidRPr="000F1D58">
        <w:rPr>
          <w:rFonts w:ascii="Arial" w:hAnsi="Arial" w:cs="Arial"/>
          <w:sz w:val="22"/>
          <w:szCs w:val="22"/>
          <w:lang w:val="es-ES"/>
        </w:rPr>
        <w:t>vehículos</w:t>
      </w:r>
      <w:r w:rsidR="0085743C" w:rsidRPr="000F1D58">
        <w:rPr>
          <w:rFonts w:ascii="Arial" w:hAnsi="Arial" w:cs="Arial"/>
          <w:sz w:val="22"/>
          <w:szCs w:val="22"/>
          <w:lang w:val="es-ES"/>
        </w:rPr>
        <w:t xml:space="preserve">, modificación, eliminación y validación de </w:t>
      </w:r>
      <w:r w:rsidR="00906724" w:rsidRPr="000F1D58">
        <w:rPr>
          <w:rFonts w:ascii="Arial" w:hAnsi="Arial" w:cs="Arial"/>
          <w:sz w:val="22"/>
          <w:szCs w:val="22"/>
          <w:lang w:val="es-ES"/>
        </w:rPr>
        <w:t>vehículos</w:t>
      </w:r>
      <w:r w:rsidR="0085743C" w:rsidRPr="000F1D58">
        <w:rPr>
          <w:rFonts w:ascii="Arial" w:hAnsi="Arial" w:cs="Arial"/>
          <w:sz w:val="22"/>
          <w:szCs w:val="22"/>
          <w:lang w:val="es-ES"/>
        </w:rPr>
        <w:t>.</w:t>
      </w:r>
    </w:p>
    <w:p w:rsidR="00A15332" w:rsidRPr="000F1D58" w:rsidRDefault="008A4D87" w:rsidP="000F1D58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0F1D58">
        <w:rPr>
          <w:rFonts w:cs="Arial"/>
          <w:sz w:val="22"/>
          <w:szCs w:val="22"/>
          <w:lang w:val="es-ES"/>
        </w:rPr>
        <w:t xml:space="preserve">3.  </w:t>
      </w:r>
      <w:r w:rsidR="00AD0BEE" w:rsidRPr="000F1D58">
        <w:rPr>
          <w:rFonts w:cs="Arial"/>
          <w:sz w:val="22"/>
          <w:szCs w:val="22"/>
          <w:lang w:val="es-ES"/>
        </w:rPr>
        <w:t>Diagrama de caso de uso</w:t>
      </w:r>
    </w:p>
    <w:p w:rsidR="00C56D4C" w:rsidRPr="000F1D58" w:rsidRDefault="00351462" w:rsidP="000F1D58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0F1D58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 wp14:anchorId="2B263C92" wp14:editId="65DF1188">
            <wp:extent cx="5943600" cy="3232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47" w:rsidRPr="000F1D58" w:rsidRDefault="00D51647" w:rsidP="000F1D58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AD0BEE" w:rsidRPr="000F1D58" w:rsidRDefault="000245C9" w:rsidP="000F1D58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0F1D58">
        <w:rPr>
          <w:rFonts w:cs="Arial"/>
          <w:sz w:val="22"/>
          <w:szCs w:val="22"/>
          <w:lang w:val="es-ES"/>
        </w:rPr>
        <w:t xml:space="preserve">4.  </w:t>
      </w:r>
      <w:r w:rsidR="00AD0BEE" w:rsidRPr="000F1D58">
        <w:rPr>
          <w:rFonts w:cs="Arial"/>
          <w:sz w:val="22"/>
          <w:szCs w:val="22"/>
          <w:lang w:val="es-ES"/>
        </w:rPr>
        <w:t>Actores</w:t>
      </w:r>
    </w:p>
    <w:p w:rsidR="00AD0BEE" w:rsidRPr="000F1D58" w:rsidRDefault="00AD0BEE" w:rsidP="000F1D5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0F1D58">
        <w:rPr>
          <w:rFonts w:ascii="Arial" w:hAnsi="Arial" w:cs="Arial"/>
          <w:b/>
          <w:bCs/>
          <w:color w:val="000000"/>
          <w:sz w:val="22"/>
          <w:szCs w:val="22"/>
        </w:rPr>
        <w:t>4.2 Administrador</w:t>
      </w:r>
    </w:p>
    <w:p w:rsidR="00AD0BEE" w:rsidRPr="000F1D58" w:rsidRDefault="00AD0BEE" w:rsidP="000F1D5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0F1D58">
        <w:rPr>
          <w:rFonts w:ascii="Arial" w:hAnsi="Arial" w:cs="Arial"/>
          <w:color w:val="000000"/>
          <w:sz w:val="22"/>
          <w:szCs w:val="22"/>
        </w:rPr>
        <w:t xml:space="preserve">Este actor es responsable de realizar </w:t>
      </w:r>
      <w:r w:rsidR="005D15E1" w:rsidRPr="000F1D58">
        <w:rPr>
          <w:rFonts w:ascii="Arial" w:hAnsi="Arial" w:cs="Arial"/>
          <w:color w:val="000000"/>
          <w:sz w:val="22"/>
          <w:szCs w:val="22"/>
        </w:rPr>
        <w:t xml:space="preserve">el registro de un </w:t>
      </w:r>
      <w:r w:rsidR="00351462" w:rsidRPr="000F1D58">
        <w:rPr>
          <w:rFonts w:ascii="Arial" w:hAnsi="Arial" w:cs="Arial"/>
          <w:color w:val="000000"/>
          <w:sz w:val="22"/>
          <w:szCs w:val="22"/>
        </w:rPr>
        <w:t>vehículo</w:t>
      </w:r>
      <w:r w:rsidR="005D15E1" w:rsidRPr="000F1D58">
        <w:rPr>
          <w:rFonts w:ascii="Arial" w:hAnsi="Arial" w:cs="Arial"/>
          <w:color w:val="000000"/>
          <w:sz w:val="22"/>
          <w:szCs w:val="22"/>
        </w:rPr>
        <w:t xml:space="preserve"> con sus respectivos datos.</w:t>
      </w:r>
    </w:p>
    <w:p w:rsidR="00AD0BEE" w:rsidRPr="000F1D58" w:rsidRDefault="00AD0BEE" w:rsidP="000F1D58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0F1D58">
        <w:rPr>
          <w:rFonts w:ascii="Arial" w:hAnsi="Arial" w:cs="Arial"/>
          <w:b/>
          <w:bCs/>
          <w:color w:val="000000"/>
          <w:sz w:val="22"/>
          <w:szCs w:val="22"/>
        </w:rPr>
        <w:t xml:space="preserve">4.3 </w:t>
      </w:r>
      <w:r w:rsidR="005D15E1" w:rsidRPr="000F1D58">
        <w:rPr>
          <w:rFonts w:ascii="Arial" w:hAnsi="Arial" w:cs="Arial"/>
          <w:b/>
          <w:bCs/>
          <w:color w:val="000000"/>
          <w:sz w:val="22"/>
          <w:szCs w:val="22"/>
        </w:rPr>
        <w:t>Gerente</w:t>
      </w:r>
    </w:p>
    <w:p w:rsidR="00AD0BEE" w:rsidRPr="000F1D58" w:rsidRDefault="002F50F1" w:rsidP="000F1D5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0F1D58">
        <w:rPr>
          <w:rFonts w:ascii="Arial" w:hAnsi="Arial" w:cs="Arial"/>
          <w:color w:val="000000"/>
          <w:sz w:val="22"/>
          <w:szCs w:val="22"/>
        </w:rPr>
        <w:t xml:space="preserve">Este actor es responsable de realizar el registro de </w:t>
      </w:r>
      <w:r w:rsidR="005D15E1" w:rsidRPr="000F1D58">
        <w:rPr>
          <w:rFonts w:ascii="Arial" w:hAnsi="Arial" w:cs="Arial"/>
          <w:color w:val="000000"/>
          <w:sz w:val="22"/>
          <w:szCs w:val="22"/>
        </w:rPr>
        <w:t xml:space="preserve">un </w:t>
      </w:r>
      <w:r w:rsidR="00351462" w:rsidRPr="000F1D58">
        <w:rPr>
          <w:rFonts w:ascii="Arial" w:hAnsi="Arial" w:cs="Arial"/>
          <w:color w:val="000000"/>
          <w:sz w:val="22"/>
          <w:szCs w:val="22"/>
        </w:rPr>
        <w:t>vehículo</w:t>
      </w:r>
      <w:r w:rsidRPr="000F1D58">
        <w:rPr>
          <w:rFonts w:ascii="Arial" w:hAnsi="Arial" w:cs="Arial"/>
          <w:color w:val="000000"/>
          <w:sz w:val="22"/>
          <w:szCs w:val="22"/>
        </w:rPr>
        <w:t xml:space="preserve"> </w:t>
      </w:r>
      <w:r w:rsidR="00351462" w:rsidRPr="000F1D58">
        <w:rPr>
          <w:rFonts w:ascii="Arial" w:hAnsi="Arial" w:cs="Arial"/>
          <w:color w:val="000000"/>
          <w:sz w:val="22"/>
          <w:szCs w:val="22"/>
        </w:rPr>
        <w:t>con sus respectivos datos.</w:t>
      </w:r>
    </w:p>
    <w:p w:rsidR="00A15332" w:rsidRPr="000F1D58" w:rsidRDefault="000245C9" w:rsidP="000F1D58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0F1D58">
        <w:rPr>
          <w:rFonts w:cs="Arial"/>
          <w:sz w:val="22"/>
          <w:szCs w:val="22"/>
          <w:lang w:val="es-ES"/>
        </w:rPr>
        <w:t xml:space="preserve">5.  </w:t>
      </w:r>
      <w:r w:rsidR="00AD0BEE" w:rsidRPr="000F1D58">
        <w:rPr>
          <w:rFonts w:cs="Arial"/>
          <w:sz w:val="22"/>
          <w:szCs w:val="22"/>
          <w:lang w:val="es-ES"/>
        </w:rPr>
        <w:t>Casos de Uso</w:t>
      </w:r>
    </w:p>
    <w:p w:rsidR="00AD0BEE" w:rsidRPr="000F1D58" w:rsidRDefault="00AD0BEE" w:rsidP="000F1D58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5.1 Registrar </w:t>
      </w:r>
      <w:r w:rsidR="00351462"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Vehículo</w:t>
      </w:r>
    </w:p>
    <w:p w:rsidR="00351462" w:rsidRPr="000F1D58" w:rsidRDefault="00351462" w:rsidP="000F1D58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>El caso de uso tiene como objetivo ayudar al usuario para el registro de vehículos.</w:t>
      </w:r>
    </w:p>
    <w:p w:rsidR="00AD0BEE" w:rsidRPr="000F1D58" w:rsidRDefault="00AD0BEE" w:rsidP="000F1D58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lastRenderedPageBreak/>
        <w:t xml:space="preserve">5.2 </w:t>
      </w:r>
      <w:r w:rsidR="0035293E"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Modificar </w:t>
      </w:r>
      <w:r w:rsidR="00351462"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Vehículo</w:t>
      </w:r>
    </w:p>
    <w:p w:rsidR="00351462" w:rsidRPr="000F1D58" w:rsidRDefault="00351462" w:rsidP="000F1D58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>El caso de uso tiene como objetivo ayudar al usuario en la modificación de vehículo registrado anteriormente.</w:t>
      </w:r>
    </w:p>
    <w:p w:rsidR="00AD0BEE" w:rsidRPr="000F1D58" w:rsidRDefault="00AD0BEE" w:rsidP="000F1D58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5.3 Eliminar </w:t>
      </w:r>
      <w:r w:rsidR="00351462"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Vehículo</w:t>
      </w:r>
    </w:p>
    <w:p w:rsidR="00351462" w:rsidRPr="000F1D58" w:rsidRDefault="00351462" w:rsidP="000F1D58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>El caso de uso tiene como objetivo ayudar al usuario en la eliminación de un vehículo.</w:t>
      </w:r>
    </w:p>
    <w:p w:rsidR="00AD0BEE" w:rsidRPr="000F1D58" w:rsidRDefault="00AD0BEE" w:rsidP="000F1D58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5.4 Buscar</w:t>
      </w:r>
      <w:r w:rsidR="00AB24C4"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 </w:t>
      </w:r>
      <w:r w:rsidR="00351462"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Vehículo</w:t>
      </w:r>
    </w:p>
    <w:p w:rsidR="00351462" w:rsidRPr="000F1D58" w:rsidRDefault="00351462" w:rsidP="000F1D58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>El caso de uso tiene como objetivo ayudar al usuario en la búsqueda de vehículos dentro de la base de datos.</w:t>
      </w:r>
    </w:p>
    <w:p w:rsidR="00AD0BEE" w:rsidRPr="000F1D58" w:rsidRDefault="00AD0BEE" w:rsidP="000F1D58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5.5 </w:t>
      </w:r>
      <w:r w:rsidR="0035293E"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Validador </w:t>
      </w:r>
      <w:r w:rsidR="00351462" w:rsidRPr="000F1D58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Vehículo</w:t>
      </w:r>
    </w:p>
    <w:p w:rsidR="00AD0BEE" w:rsidRPr="000F1D58" w:rsidRDefault="0035293E" w:rsidP="000F1D58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puede realizar una validación de </w:t>
      </w:r>
      <w:r w:rsidR="00351462"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>vehículos</w:t>
      </w:r>
      <w:r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el cual </w:t>
      </w:r>
      <w:r w:rsidR="00AB24C4"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>se usara</w:t>
      </w:r>
      <w:r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cuando el usuario del sistema requiera realizar un registro, búsqueda, modificación y eliminación de </w:t>
      </w:r>
      <w:r w:rsidR="00351462"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>vehículos</w:t>
      </w:r>
      <w:r w:rsidRPr="000F1D58"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AD0BEE" w:rsidRPr="000F1D58" w:rsidRDefault="00AD0BEE" w:rsidP="000F1D58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bookmarkStart w:id="0" w:name="_GoBack"/>
      <w:bookmarkEnd w:id="0"/>
    </w:p>
    <w:p w:rsidR="00AD0BEE" w:rsidRPr="000F1D58" w:rsidRDefault="00AD0BEE" w:rsidP="000F1D58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AD0BEE" w:rsidRPr="000F1D58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2B6" w:rsidRDefault="00DC42B6">
      <w:r>
        <w:separator/>
      </w:r>
    </w:p>
  </w:endnote>
  <w:endnote w:type="continuationSeparator" w:id="0">
    <w:p w:rsidR="00DC42B6" w:rsidRDefault="00DC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DE249F">
            <w:fldChar w:fldCharType="begin"/>
          </w:r>
          <w:r w:rsidR="00DE249F">
            <w:instrText xml:space="preserve"> DOCPROPERTY "Company"  \* MERGEFORMAT </w:instrText>
          </w:r>
          <w:r w:rsidR="00DE249F"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 w:rsidR="00DE249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1D5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F1D5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F1D5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2B6" w:rsidRDefault="00DC42B6">
      <w:r>
        <w:separator/>
      </w:r>
    </w:p>
  </w:footnote>
  <w:footnote w:type="continuationSeparator" w:id="0">
    <w:p w:rsidR="00DC42B6" w:rsidRDefault="00DC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E249F">
          <w:pPr>
            <w:pStyle w:val="Encabezad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>
            <w:fldChar w:fldCharType="end"/>
          </w:r>
        </w:p>
      </w:tc>
      <w:tc>
        <w:tcPr>
          <w:tcW w:w="3179" w:type="dxa"/>
        </w:tcPr>
        <w:p w:rsidR="00D1755E" w:rsidRDefault="000A7573">
          <w:pPr>
            <w:tabs>
              <w:tab w:val="left" w:pos="1135"/>
            </w:tabs>
            <w:spacing w:before="40"/>
            <w:ind w:right="68"/>
          </w:pPr>
          <w:r>
            <w:t xml:space="preserve">  1.0</w:t>
          </w:r>
        </w:p>
      </w:tc>
    </w:tr>
    <w:tr w:rsidR="00D1755E">
      <w:tc>
        <w:tcPr>
          <w:tcW w:w="6379" w:type="dxa"/>
        </w:tcPr>
        <w:p w:rsidR="00D1755E" w:rsidRPr="00AD0BEE" w:rsidRDefault="00AD0BEE">
          <w:pPr>
            <w:rPr>
              <w:lang w:val="es-ES"/>
            </w:rPr>
          </w:pPr>
          <w:r w:rsidRPr="00AD0BEE">
            <w:rPr>
              <w:lang w:val="es-ES"/>
            </w:rPr>
            <w:t>Modelo de Caso de Uso</w:t>
          </w:r>
        </w:p>
      </w:tc>
      <w:tc>
        <w:tcPr>
          <w:tcW w:w="3179" w:type="dxa"/>
        </w:tcPr>
        <w:p w:rsidR="00D1755E" w:rsidRDefault="000A7573" w:rsidP="00906724">
          <w:r w:rsidRPr="00AD0BEE">
            <w:rPr>
              <w:lang w:val="es-ES"/>
            </w:rPr>
            <w:t xml:space="preserve">  </w:t>
          </w:r>
          <w:r w:rsidR="00906724">
            <w:t>Date:  19</w:t>
          </w:r>
          <w:r w:rsidR="00D1755E">
            <w:t>/</w:t>
          </w:r>
          <w:r w:rsidR="00906724">
            <w:t>06</w:t>
          </w:r>
          <w:r w:rsidR="00D1755E">
            <w:t>/</w:t>
          </w:r>
          <w:r w:rsidR="00906724">
            <w:t>15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7A560F"/>
    <w:multiLevelType w:val="hybridMultilevel"/>
    <w:tmpl w:val="75023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994D1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B161F"/>
    <w:multiLevelType w:val="hybridMultilevel"/>
    <w:tmpl w:val="8F9E3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118A0"/>
    <w:multiLevelType w:val="hybridMultilevel"/>
    <w:tmpl w:val="E6086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B6603"/>
    <w:multiLevelType w:val="multilevel"/>
    <w:tmpl w:val="8AD223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6"/>
  </w:num>
  <w:num w:numId="12">
    <w:abstractNumId w:val="14"/>
  </w:num>
  <w:num w:numId="13">
    <w:abstractNumId w:val="34"/>
  </w:num>
  <w:num w:numId="14">
    <w:abstractNumId w:val="13"/>
  </w:num>
  <w:num w:numId="15">
    <w:abstractNumId w:val="6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1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18"/>
  </w:num>
  <w:num w:numId="40">
    <w:abstractNumId w:val="30"/>
  </w:num>
  <w:num w:numId="41">
    <w:abstractNumId w:val="1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73"/>
    <w:rsid w:val="000178C5"/>
    <w:rsid w:val="000245C9"/>
    <w:rsid w:val="000561FC"/>
    <w:rsid w:val="00074347"/>
    <w:rsid w:val="00083367"/>
    <w:rsid w:val="000A7573"/>
    <w:rsid w:val="000B6D46"/>
    <w:rsid w:val="000F1D58"/>
    <w:rsid w:val="00170DD9"/>
    <w:rsid w:val="00176824"/>
    <w:rsid w:val="001B206E"/>
    <w:rsid w:val="001E146F"/>
    <w:rsid w:val="00241C30"/>
    <w:rsid w:val="002F50F1"/>
    <w:rsid w:val="00327EF4"/>
    <w:rsid w:val="00350A67"/>
    <w:rsid w:val="00351462"/>
    <w:rsid w:val="0035293E"/>
    <w:rsid w:val="003C7438"/>
    <w:rsid w:val="003D20BC"/>
    <w:rsid w:val="00430AF1"/>
    <w:rsid w:val="004D621B"/>
    <w:rsid w:val="004E307A"/>
    <w:rsid w:val="005D15E1"/>
    <w:rsid w:val="005F5C34"/>
    <w:rsid w:val="00612E0C"/>
    <w:rsid w:val="00676232"/>
    <w:rsid w:val="00766B33"/>
    <w:rsid w:val="0085743C"/>
    <w:rsid w:val="00886E03"/>
    <w:rsid w:val="00887E3D"/>
    <w:rsid w:val="008A4D87"/>
    <w:rsid w:val="00906724"/>
    <w:rsid w:val="009367DD"/>
    <w:rsid w:val="009D6937"/>
    <w:rsid w:val="00A15332"/>
    <w:rsid w:val="00A31804"/>
    <w:rsid w:val="00A67E6A"/>
    <w:rsid w:val="00AB24C4"/>
    <w:rsid w:val="00AC5C10"/>
    <w:rsid w:val="00AD0BEE"/>
    <w:rsid w:val="00B5408F"/>
    <w:rsid w:val="00B7002B"/>
    <w:rsid w:val="00BB2A09"/>
    <w:rsid w:val="00C55459"/>
    <w:rsid w:val="00C56D4C"/>
    <w:rsid w:val="00C72CDA"/>
    <w:rsid w:val="00C93D0D"/>
    <w:rsid w:val="00CB4A37"/>
    <w:rsid w:val="00D1755E"/>
    <w:rsid w:val="00D51647"/>
    <w:rsid w:val="00D8366F"/>
    <w:rsid w:val="00DB3AE9"/>
    <w:rsid w:val="00DC42B6"/>
    <w:rsid w:val="00DE249F"/>
    <w:rsid w:val="00F63F78"/>
    <w:rsid w:val="00F70E6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5B45-2131-4362-9FED-8582732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D4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124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Iteraci&#243;n1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Billy Davis Huaripata Chávez</dc:creator>
  <cp:keywords/>
  <dc:description/>
  <cp:lastModifiedBy>ruth taica</cp:lastModifiedBy>
  <cp:revision>5</cp:revision>
  <cp:lastPrinted>2015-05-30T05:00:00Z</cp:lastPrinted>
  <dcterms:created xsi:type="dcterms:W3CDTF">2015-06-12T16:36:00Z</dcterms:created>
  <dcterms:modified xsi:type="dcterms:W3CDTF">2015-07-03T21:36:00Z</dcterms:modified>
</cp:coreProperties>
</file>