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5A387C" w:rsidRDefault="00D90082" w:rsidP="005A387C">
      <w:pPr>
        <w:pStyle w:val="Puesto"/>
        <w:spacing w:line="360" w:lineRule="auto"/>
        <w:rPr>
          <w:sz w:val="22"/>
          <w:szCs w:val="22"/>
        </w:rPr>
      </w:pPr>
      <w:r w:rsidRPr="005A387C">
        <w:rPr>
          <w:sz w:val="22"/>
          <w:szCs w:val="22"/>
        </w:rPr>
        <w:t>SYSTRANS HORIZONTE</w:t>
      </w:r>
      <w:r w:rsidRPr="005A387C">
        <w:rPr>
          <w:sz w:val="22"/>
          <w:szCs w:val="22"/>
        </w:rPr>
        <w:br/>
        <w:t xml:space="preserve">Use-Case: </w:t>
      </w:r>
      <w:proofErr w:type="spellStart"/>
      <w:r w:rsidR="0034187F" w:rsidRPr="005A387C">
        <w:rPr>
          <w:sz w:val="22"/>
          <w:szCs w:val="22"/>
        </w:rPr>
        <w:t>Buscar</w:t>
      </w:r>
      <w:proofErr w:type="spellEnd"/>
      <w:r w:rsidRPr="005A387C">
        <w:rPr>
          <w:sz w:val="22"/>
          <w:szCs w:val="22"/>
        </w:rPr>
        <w:t xml:space="preserve"> </w:t>
      </w:r>
      <w:proofErr w:type="spellStart"/>
      <w:r w:rsidR="00CC4B05" w:rsidRPr="005A387C">
        <w:rPr>
          <w:sz w:val="22"/>
          <w:szCs w:val="22"/>
        </w:rPr>
        <w:t>Estación</w:t>
      </w:r>
      <w:proofErr w:type="spellEnd"/>
    </w:p>
    <w:p w:rsidR="00D90082" w:rsidRPr="005A387C" w:rsidRDefault="00D90082" w:rsidP="005A387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5A387C">
        <w:rPr>
          <w:rFonts w:cs="Arial"/>
          <w:sz w:val="22"/>
          <w:szCs w:val="22"/>
          <w:lang w:val="es-ES"/>
        </w:rPr>
        <w:t>Breve Descripción</w:t>
      </w:r>
    </w:p>
    <w:p w:rsidR="005A387C" w:rsidRPr="005A387C" w:rsidRDefault="00CC4B05" w:rsidP="005A387C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>Este caso de uso describe cómo el usuario del sistema, en caso desee buscar una estación, este podrá realizarlo siempre y cuando ya se haya registrado una estación anteriormente.</w:t>
      </w:r>
    </w:p>
    <w:p w:rsidR="00D90082" w:rsidRPr="005A387C" w:rsidRDefault="00D90082" w:rsidP="005A387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5A387C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5A387C" w:rsidRDefault="00D90082" w:rsidP="005A387C">
      <w:pPr>
        <w:pStyle w:val="Ttulo2"/>
        <w:numPr>
          <w:ilvl w:val="1"/>
          <w:numId w:val="30"/>
        </w:numPr>
        <w:tabs>
          <w:tab w:val="clear" w:pos="576"/>
          <w:tab w:val="num" w:pos="851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5A387C">
        <w:rPr>
          <w:rFonts w:cs="Arial"/>
          <w:b w:val="0"/>
          <w:sz w:val="22"/>
          <w:szCs w:val="22"/>
          <w:lang w:val="es-ES"/>
        </w:rPr>
        <w:t>Administrador</w:t>
      </w:r>
    </w:p>
    <w:p w:rsidR="0034187F" w:rsidRPr="005A387C" w:rsidRDefault="0034187F" w:rsidP="005A387C">
      <w:pPr>
        <w:pStyle w:val="Ttulo2"/>
        <w:numPr>
          <w:ilvl w:val="1"/>
          <w:numId w:val="30"/>
        </w:numPr>
        <w:tabs>
          <w:tab w:val="clear" w:pos="576"/>
          <w:tab w:val="num" w:pos="851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5A387C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5A387C" w:rsidRDefault="0034187F" w:rsidP="005A387C">
      <w:pPr>
        <w:pStyle w:val="Ttulo2"/>
        <w:numPr>
          <w:ilvl w:val="1"/>
          <w:numId w:val="30"/>
        </w:numPr>
        <w:tabs>
          <w:tab w:val="clear" w:pos="576"/>
          <w:tab w:val="num" w:pos="851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5A387C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5A387C" w:rsidRDefault="00D90082" w:rsidP="005A387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5A387C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27722A" w:rsidRPr="005A387C" w:rsidRDefault="0027722A" w:rsidP="005A387C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5A387C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5A387C" w:rsidRDefault="0027722A" w:rsidP="005A387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>El usuario tiene que estar conect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ado y autorizado para buscar una estación</w:t>
      </w:r>
      <w:r w:rsidRPr="005A387C">
        <w:rPr>
          <w:rFonts w:ascii="Arial" w:hAnsi="Arial" w:cs="Arial"/>
          <w:sz w:val="22"/>
          <w:szCs w:val="22"/>
          <w:lang w:val="es-ES"/>
        </w:rPr>
        <w:t>.</w:t>
      </w:r>
    </w:p>
    <w:p w:rsidR="0027722A" w:rsidRPr="005A387C" w:rsidRDefault="0027722A" w:rsidP="005A387C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5A387C">
        <w:rPr>
          <w:rFonts w:cs="Arial"/>
          <w:sz w:val="22"/>
          <w:szCs w:val="22"/>
          <w:lang w:val="es-ES"/>
        </w:rPr>
        <w:t>Encomiendas registradas:</w:t>
      </w:r>
    </w:p>
    <w:p w:rsidR="0027722A" w:rsidRPr="005A387C" w:rsidRDefault="0027722A" w:rsidP="005A387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estaciones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>s para poder ser buscad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>s.</w:t>
      </w:r>
    </w:p>
    <w:p w:rsidR="00D90082" w:rsidRPr="005A387C" w:rsidRDefault="00D90082" w:rsidP="005A387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5A387C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5A387C" w:rsidRDefault="00D90082" w:rsidP="005A387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5A387C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5A387C">
        <w:rPr>
          <w:rFonts w:cs="Arial"/>
          <w:sz w:val="22"/>
          <w:szCs w:val="22"/>
          <w:lang w:val="es-ES"/>
        </w:rPr>
        <w:t xml:space="preserve"> </w:t>
      </w:r>
    </w:p>
    <w:p w:rsidR="00D90082" w:rsidRPr="005A387C" w:rsidRDefault="00D90082" w:rsidP="005A387C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5A387C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estaciones</w:t>
      </w:r>
      <w:r w:rsidR="0034187F" w:rsidRPr="005A387C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5A387C" w:rsidRDefault="0034187F" w:rsidP="005A387C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>Se muestra l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s </w:t>
      </w:r>
      <w:r w:rsidR="00732533" w:rsidRPr="005A387C">
        <w:rPr>
          <w:rFonts w:ascii="Arial" w:hAnsi="Arial" w:cs="Arial"/>
          <w:sz w:val="22"/>
          <w:szCs w:val="22"/>
          <w:lang w:val="es-ES"/>
        </w:rPr>
        <w:t>1</w:t>
      </w:r>
      <w:r w:rsidRPr="005A387C">
        <w:rPr>
          <w:rFonts w:ascii="Arial" w:hAnsi="Arial" w:cs="Arial"/>
          <w:sz w:val="22"/>
          <w:szCs w:val="22"/>
          <w:lang w:val="es-ES"/>
        </w:rPr>
        <w:t>0 últim</w:t>
      </w:r>
      <w:r w:rsidR="00732533" w:rsidRPr="005A387C">
        <w:rPr>
          <w:rFonts w:ascii="Arial" w:hAnsi="Arial" w:cs="Arial"/>
          <w:sz w:val="22"/>
          <w:szCs w:val="22"/>
          <w:lang w:val="es-ES"/>
        </w:rPr>
        <w:t>o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s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estaciones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registradas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 en el sistema y diferentes filtros.</w:t>
      </w:r>
    </w:p>
    <w:p w:rsidR="0034187F" w:rsidRPr="005A387C" w:rsidRDefault="00732533" w:rsidP="005A387C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>El usuario filtra l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s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estaciones</w:t>
      </w:r>
      <w:r w:rsidRPr="005A387C">
        <w:rPr>
          <w:rFonts w:ascii="Arial" w:hAnsi="Arial" w:cs="Arial"/>
          <w:sz w:val="22"/>
          <w:szCs w:val="22"/>
          <w:lang w:val="es-ES"/>
        </w:rPr>
        <w:t xml:space="preserve"> </w:t>
      </w:r>
      <w:r w:rsidR="0034187F" w:rsidRPr="005A387C">
        <w:rPr>
          <w:rFonts w:ascii="Arial" w:hAnsi="Arial" w:cs="Arial"/>
          <w:sz w:val="22"/>
          <w:szCs w:val="22"/>
          <w:lang w:val="es-ES"/>
        </w:rPr>
        <w:t>totales.</w:t>
      </w:r>
    </w:p>
    <w:p w:rsidR="0034187F" w:rsidRPr="005A387C" w:rsidRDefault="00732533" w:rsidP="005A387C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 xml:space="preserve">El usuario selecciona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la estación buscada</w:t>
      </w:r>
      <w:r w:rsidR="0034187F" w:rsidRPr="005A387C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5A387C" w:rsidRDefault="0034187F" w:rsidP="005A387C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5A387C" w:rsidRDefault="00D90082" w:rsidP="005A387C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5A387C" w:rsidRDefault="00D90082" w:rsidP="005A387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5A387C">
        <w:rPr>
          <w:rFonts w:cs="Arial"/>
          <w:sz w:val="22"/>
          <w:szCs w:val="22"/>
          <w:lang w:val="es-ES"/>
        </w:rPr>
        <w:lastRenderedPageBreak/>
        <w:t>Flujos Alternativos</w:t>
      </w:r>
      <w:bookmarkEnd w:id="10"/>
      <w:bookmarkEnd w:id="11"/>
      <w:bookmarkEnd w:id="12"/>
    </w:p>
    <w:p w:rsidR="00D90082" w:rsidRPr="005A387C" w:rsidRDefault="0034187F" w:rsidP="005A387C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5A387C">
        <w:rPr>
          <w:rFonts w:cs="Arial"/>
          <w:b/>
          <w:sz w:val="22"/>
          <w:szCs w:val="22"/>
          <w:lang w:val="es-ES"/>
        </w:rPr>
        <w:t xml:space="preserve">Eliminar </w:t>
      </w:r>
      <w:r w:rsidR="00CC4B05" w:rsidRPr="005A387C">
        <w:rPr>
          <w:rFonts w:cs="Arial"/>
          <w:b/>
          <w:sz w:val="22"/>
          <w:szCs w:val="22"/>
          <w:lang w:val="es-ES"/>
        </w:rPr>
        <w:t>Estación</w:t>
      </w:r>
      <w:r w:rsidR="00D90082" w:rsidRPr="005A387C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5A387C" w:rsidRDefault="0034187F" w:rsidP="005A387C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 xml:space="preserve">Si el usuario necesita eliminar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la estación</w:t>
      </w:r>
      <w:r w:rsidR="00732533" w:rsidRPr="005A387C">
        <w:rPr>
          <w:rFonts w:ascii="Arial" w:hAnsi="Arial" w:cs="Arial"/>
          <w:sz w:val="22"/>
          <w:szCs w:val="22"/>
          <w:lang w:val="es-ES"/>
        </w:rPr>
        <w:t xml:space="preserve"> encontrad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>, puede realiza</w:t>
      </w:r>
      <w:r w:rsidR="00732533" w:rsidRPr="005A387C">
        <w:rPr>
          <w:rFonts w:ascii="Arial" w:hAnsi="Arial" w:cs="Arial"/>
          <w:sz w:val="22"/>
          <w:szCs w:val="22"/>
          <w:lang w:val="es-ES"/>
        </w:rPr>
        <w:t>r dicha acción al ser encontrado</w:t>
      </w:r>
      <w:r w:rsidR="00D90082" w:rsidRPr="005A387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5A387C" w:rsidRDefault="00D90082" w:rsidP="005A387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5A387C">
        <w:rPr>
          <w:rFonts w:cs="Arial"/>
          <w:sz w:val="22"/>
          <w:szCs w:val="22"/>
          <w:lang w:val="es-ES"/>
        </w:rPr>
        <w:t>Pos</w:t>
      </w:r>
      <w:r w:rsidR="005A387C">
        <w:rPr>
          <w:rFonts w:cs="Arial"/>
          <w:sz w:val="22"/>
          <w:szCs w:val="22"/>
          <w:lang w:val="es-ES"/>
        </w:rPr>
        <w:t>t</w:t>
      </w:r>
      <w:r w:rsidRPr="005A387C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5A387C" w:rsidRDefault="0034187F" w:rsidP="005A387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5A387C">
        <w:rPr>
          <w:rFonts w:cs="Arial"/>
          <w:sz w:val="22"/>
          <w:szCs w:val="22"/>
          <w:lang w:val="es-ES"/>
        </w:rPr>
        <w:t>Búsqueda Realizada</w:t>
      </w:r>
      <w:r w:rsidR="00D90082" w:rsidRPr="005A387C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5A387C" w:rsidRDefault="00D90082" w:rsidP="005A387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5A387C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732533" w:rsidRPr="005A387C">
        <w:rPr>
          <w:rFonts w:ascii="Arial" w:hAnsi="Arial" w:cs="Arial"/>
          <w:sz w:val="22"/>
          <w:szCs w:val="22"/>
          <w:lang w:val="es-ES"/>
        </w:rPr>
        <w:t xml:space="preserve">se encuentra </w:t>
      </w:r>
      <w:r w:rsidR="00CC4B05" w:rsidRPr="005A387C">
        <w:rPr>
          <w:rFonts w:ascii="Arial" w:hAnsi="Arial" w:cs="Arial"/>
          <w:sz w:val="22"/>
          <w:szCs w:val="22"/>
          <w:lang w:val="es-ES"/>
        </w:rPr>
        <w:t>la estación</w:t>
      </w:r>
      <w:r w:rsidR="00732533" w:rsidRPr="005A387C">
        <w:rPr>
          <w:rFonts w:ascii="Arial" w:hAnsi="Arial" w:cs="Arial"/>
          <w:sz w:val="22"/>
          <w:szCs w:val="22"/>
          <w:lang w:val="es-ES"/>
        </w:rPr>
        <w:t xml:space="preserve"> desead</w:t>
      </w:r>
      <w:r w:rsidR="00CC4B05" w:rsidRPr="005A387C">
        <w:rPr>
          <w:rFonts w:ascii="Arial" w:hAnsi="Arial" w:cs="Arial"/>
          <w:sz w:val="22"/>
          <w:szCs w:val="22"/>
          <w:lang w:val="es-ES"/>
        </w:rPr>
        <w:t>a</w:t>
      </w:r>
      <w:r w:rsidRPr="005A387C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5A387C" w:rsidRDefault="008866E4" w:rsidP="005A387C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5A387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87D" w:rsidRDefault="001B287D">
      <w:r>
        <w:separator/>
      </w:r>
    </w:p>
  </w:endnote>
  <w:endnote w:type="continuationSeparator" w:id="0">
    <w:p w:rsidR="001B287D" w:rsidRDefault="001B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387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A387C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87D" w:rsidRDefault="001B287D">
      <w:r>
        <w:separator/>
      </w:r>
    </w:p>
  </w:footnote>
  <w:footnote w:type="continuationSeparator" w:id="0">
    <w:p w:rsidR="001B287D" w:rsidRDefault="001B2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732533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34187F">
            <w:rPr>
              <w:sz w:val="20"/>
              <w:lang w:val="es-ES"/>
            </w:rPr>
            <w:t>Buscar</w:t>
          </w:r>
          <w:r w:rsidR="0027722A">
            <w:rPr>
              <w:sz w:val="20"/>
              <w:lang w:val="es-ES"/>
            </w:rPr>
            <w:t xml:space="preserve"> </w:t>
          </w:r>
          <w:r w:rsidR="00CC4B05" w:rsidRPr="00CC4B05">
            <w:rPr>
              <w:sz w:val="20"/>
              <w:lang w:val="es-ES"/>
            </w:rPr>
            <w:t>Estación</w:t>
          </w:r>
        </w:p>
      </w:tc>
      <w:tc>
        <w:tcPr>
          <w:tcW w:w="2369" w:type="dxa"/>
        </w:tcPr>
        <w:p w:rsidR="00985EE5" w:rsidRDefault="00985EE5" w:rsidP="00732533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732533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095D"/>
    <w:rsid w:val="000D5CC7"/>
    <w:rsid w:val="000E1AF8"/>
    <w:rsid w:val="000E5836"/>
    <w:rsid w:val="00115045"/>
    <w:rsid w:val="001751A2"/>
    <w:rsid w:val="001A2686"/>
    <w:rsid w:val="001B287D"/>
    <w:rsid w:val="0027722A"/>
    <w:rsid w:val="0034187F"/>
    <w:rsid w:val="003B5A5E"/>
    <w:rsid w:val="004542E5"/>
    <w:rsid w:val="00455B4D"/>
    <w:rsid w:val="00521B07"/>
    <w:rsid w:val="005A387C"/>
    <w:rsid w:val="0065306B"/>
    <w:rsid w:val="006B0D38"/>
    <w:rsid w:val="006C65E3"/>
    <w:rsid w:val="006F60B2"/>
    <w:rsid w:val="00732533"/>
    <w:rsid w:val="008866E4"/>
    <w:rsid w:val="00942ADD"/>
    <w:rsid w:val="00965FF8"/>
    <w:rsid w:val="00985EE5"/>
    <w:rsid w:val="00A4389C"/>
    <w:rsid w:val="00A70442"/>
    <w:rsid w:val="00C55CFE"/>
    <w:rsid w:val="00CB15B9"/>
    <w:rsid w:val="00CC4B05"/>
    <w:rsid w:val="00D37156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9</cp:revision>
  <cp:lastPrinted>2015-05-28T01:10:00Z</cp:lastPrinted>
  <dcterms:created xsi:type="dcterms:W3CDTF">2015-05-28T01:19:00Z</dcterms:created>
  <dcterms:modified xsi:type="dcterms:W3CDTF">2015-07-03T21:06:00Z</dcterms:modified>
</cp:coreProperties>
</file>