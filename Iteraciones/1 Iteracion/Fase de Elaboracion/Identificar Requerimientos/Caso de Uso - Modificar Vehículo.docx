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E32DA3" w:rsidRDefault="00D90082" w:rsidP="00E32DA3">
      <w:pPr>
        <w:pStyle w:val="Puesto"/>
        <w:spacing w:line="360" w:lineRule="auto"/>
        <w:rPr>
          <w:sz w:val="22"/>
          <w:szCs w:val="22"/>
        </w:rPr>
      </w:pPr>
      <w:r w:rsidRPr="00E32DA3">
        <w:rPr>
          <w:sz w:val="22"/>
          <w:szCs w:val="22"/>
        </w:rPr>
        <w:t>SYSTRANS HORIZONTE</w:t>
      </w:r>
      <w:r w:rsidRPr="00E32DA3">
        <w:rPr>
          <w:sz w:val="22"/>
          <w:szCs w:val="22"/>
        </w:rPr>
        <w:br/>
        <w:t xml:space="preserve">Use-Case: </w:t>
      </w:r>
      <w:proofErr w:type="spellStart"/>
      <w:r w:rsidR="00D514A9" w:rsidRPr="00E32DA3">
        <w:rPr>
          <w:sz w:val="22"/>
          <w:szCs w:val="22"/>
        </w:rPr>
        <w:t>Modificar</w:t>
      </w:r>
      <w:proofErr w:type="spellEnd"/>
      <w:r w:rsidRPr="00E32DA3">
        <w:rPr>
          <w:sz w:val="22"/>
          <w:szCs w:val="22"/>
        </w:rPr>
        <w:t xml:space="preserve"> </w:t>
      </w:r>
      <w:proofErr w:type="spellStart"/>
      <w:r w:rsidR="00120E00" w:rsidRPr="00E32DA3">
        <w:rPr>
          <w:sz w:val="22"/>
          <w:szCs w:val="22"/>
        </w:rPr>
        <w:t>Vehículo</w:t>
      </w:r>
      <w:proofErr w:type="spellEnd"/>
    </w:p>
    <w:p w:rsidR="00D90082" w:rsidRPr="00E32DA3" w:rsidRDefault="00D90082" w:rsidP="00E32DA3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E32DA3">
        <w:rPr>
          <w:rFonts w:cs="Arial"/>
          <w:sz w:val="22"/>
          <w:szCs w:val="22"/>
          <w:lang w:val="es-ES"/>
        </w:rPr>
        <w:t>Breve Descripción</w:t>
      </w:r>
    </w:p>
    <w:p w:rsidR="00A4389C" w:rsidRPr="00E32DA3" w:rsidRDefault="00D90082" w:rsidP="00E32DA3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en </w:t>
      </w:r>
      <w:r w:rsidR="00D514A9" w:rsidRPr="00E32DA3">
        <w:rPr>
          <w:rFonts w:ascii="Arial" w:hAnsi="Arial" w:cs="Arial"/>
          <w:sz w:val="22"/>
          <w:szCs w:val="22"/>
          <w:lang w:val="es-ES"/>
        </w:rPr>
        <w:t xml:space="preserve">la </w:t>
      </w:r>
      <w:r w:rsidR="00A81A57" w:rsidRPr="00E32DA3">
        <w:rPr>
          <w:rFonts w:ascii="Arial" w:hAnsi="Arial" w:cs="Arial"/>
          <w:sz w:val="22"/>
          <w:szCs w:val="22"/>
          <w:lang w:val="es-ES"/>
        </w:rPr>
        <w:t>modificación</w:t>
      </w:r>
      <w:r w:rsidR="00D514A9" w:rsidRPr="00E32DA3">
        <w:rPr>
          <w:rFonts w:ascii="Arial" w:hAnsi="Arial" w:cs="Arial"/>
          <w:sz w:val="22"/>
          <w:szCs w:val="22"/>
          <w:lang w:val="es-ES"/>
        </w:rPr>
        <w:t xml:space="preserve"> de </w:t>
      </w:r>
      <w:r w:rsidR="00120E00" w:rsidRPr="00E32DA3">
        <w:rPr>
          <w:rFonts w:ascii="Arial" w:hAnsi="Arial" w:cs="Arial"/>
          <w:sz w:val="22"/>
          <w:szCs w:val="22"/>
          <w:lang w:val="es-ES"/>
        </w:rPr>
        <w:t>vehículo registrado</w:t>
      </w:r>
      <w:r w:rsidR="00D514A9" w:rsidRPr="00E32DA3">
        <w:rPr>
          <w:rFonts w:ascii="Arial" w:hAnsi="Arial" w:cs="Arial"/>
          <w:sz w:val="22"/>
          <w:szCs w:val="22"/>
          <w:lang w:val="es-ES"/>
        </w:rPr>
        <w:t xml:space="preserve"> anteriormente</w:t>
      </w:r>
      <w:r w:rsidRPr="00E32D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E32DA3" w:rsidRDefault="00D90082" w:rsidP="00E32DA3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E32DA3">
        <w:rPr>
          <w:rFonts w:cs="Arial"/>
          <w:sz w:val="22"/>
          <w:szCs w:val="22"/>
          <w:lang w:val="es-ES"/>
        </w:rPr>
        <w:t>Breve Descripción de los Autores</w:t>
      </w:r>
    </w:p>
    <w:p w:rsidR="00D514A9" w:rsidRPr="00E32DA3" w:rsidRDefault="00D90082" w:rsidP="00E32DA3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E32DA3">
        <w:rPr>
          <w:rFonts w:cs="Arial"/>
          <w:b w:val="0"/>
          <w:sz w:val="22"/>
          <w:szCs w:val="22"/>
          <w:lang w:val="es-ES"/>
        </w:rPr>
        <w:t>Administrador</w:t>
      </w:r>
      <w:r w:rsidR="00D514A9" w:rsidRPr="00E32DA3">
        <w:rPr>
          <w:rFonts w:cs="Arial"/>
          <w:b w:val="0"/>
          <w:sz w:val="22"/>
          <w:szCs w:val="22"/>
          <w:lang w:val="es-ES"/>
        </w:rPr>
        <w:t xml:space="preserve"> </w:t>
      </w:r>
    </w:p>
    <w:p w:rsidR="00120E00" w:rsidRPr="00E32DA3" w:rsidRDefault="00D514A9" w:rsidP="00E32DA3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E32DA3">
        <w:rPr>
          <w:rFonts w:cs="Arial"/>
          <w:b w:val="0"/>
          <w:sz w:val="22"/>
          <w:szCs w:val="22"/>
          <w:lang w:val="es-ES"/>
        </w:rPr>
        <w:t>Gerente</w:t>
      </w:r>
    </w:p>
    <w:p w:rsidR="00CE1742" w:rsidRPr="00E32DA3" w:rsidRDefault="00D90082" w:rsidP="00E32D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E32DA3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  <w:r w:rsidR="00CE1742" w:rsidRPr="00E32DA3">
        <w:rPr>
          <w:rFonts w:cs="Arial"/>
          <w:sz w:val="22"/>
          <w:szCs w:val="22"/>
          <w:lang w:val="es-ES"/>
        </w:rPr>
        <w:t xml:space="preserve"> </w:t>
      </w:r>
    </w:p>
    <w:p w:rsidR="00CE1742" w:rsidRPr="00E32DA3" w:rsidRDefault="00CE1742" w:rsidP="00E32DA3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E32DA3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CE1742" w:rsidRPr="00E32DA3" w:rsidRDefault="00CE1742" w:rsidP="00E32DA3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 xml:space="preserve">El usuario tiene que estar conectado y autorizado para la modificación de un </w:t>
      </w:r>
      <w:r w:rsidR="00120E00" w:rsidRPr="00E32DA3">
        <w:rPr>
          <w:rFonts w:ascii="Arial" w:hAnsi="Arial" w:cs="Arial"/>
          <w:sz w:val="22"/>
          <w:szCs w:val="22"/>
          <w:lang w:val="es-ES"/>
        </w:rPr>
        <w:t>vehículo</w:t>
      </w:r>
      <w:r w:rsidRPr="00E32D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E32DA3" w:rsidRDefault="00D90082" w:rsidP="00E32D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E32DA3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E32DA3" w:rsidRDefault="00D90082" w:rsidP="00E32D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E32DA3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E32DA3">
        <w:rPr>
          <w:rFonts w:cs="Arial"/>
          <w:sz w:val="22"/>
          <w:szCs w:val="22"/>
          <w:lang w:val="es-ES"/>
        </w:rPr>
        <w:t xml:space="preserve"> </w:t>
      </w:r>
    </w:p>
    <w:p w:rsidR="00D90082" w:rsidRPr="00E32DA3" w:rsidRDefault="00D90082" w:rsidP="00E32DA3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 xml:space="preserve">El caso de uso inicia cuando el usuario </w:t>
      </w:r>
      <w:r w:rsidR="00120E00" w:rsidRPr="00E32DA3">
        <w:rPr>
          <w:rFonts w:ascii="Arial" w:hAnsi="Arial" w:cs="Arial"/>
          <w:sz w:val="22"/>
          <w:szCs w:val="22"/>
          <w:lang w:val="es-ES"/>
        </w:rPr>
        <w:t>gerente</w:t>
      </w:r>
      <w:r w:rsidRPr="00E32DA3">
        <w:rPr>
          <w:rFonts w:ascii="Arial" w:hAnsi="Arial" w:cs="Arial"/>
          <w:sz w:val="22"/>
          <w:szCs w:val="22"/>
          <w:lang w:val="es-ES"/>
        </w:rPr>
        <w:t xml:space="preserve"> selecciona la opción de </w:t>
      </w:r>
      <w:r w:rsidR="00CE1742" w:rsidRPr="00E32DA3">
        <w:rPr>
          <w:rFonts w:ascii="Arial" w:hAnsi="Arial" w:cs="Arial"/>
          <w:sz w:val="22"/>
          <w:szCs w:val="22"/>
          <w:lang w:val="es-ES"/>
        </w:rPr>
        <w:t xml:space="preserve">modificación de </w:t>
      </w:r>
      <w:r w:rsidR="00120E00" w:rsidRPr="00E32DA3">
        <w:rPr>
          <w:rFonts w:ascii="Arial" w:hAnsi="Arial" w:cs="Arial"/>
          <w:sz w:val="22"/>
          <w:szCs w:val="22"/>
          <w:lang w:val="es-ES"/>
        </w:rPr>
        <w:t>vehículos</w:t>
      </w:r>
      <w:r w:rsidR="00CE1742" w:rsidRPr="00E32DA3">
        <w:rPr>
          <w:rFonts w:ascii="Arial" w:hAnsi="Arial" w:cs="Arial"/>
          <w:sz w:val="22"/>
          <w:szCs w:val="22"/>
          <w:lang w:val="es-ES"/>
        </w:rPr>
        <w:t>.</w:t>
      </w:r>
    </w:p>
    <w:p w:rsidR="00CE1742" w:rsidRPr="00E32DA3" w:rsidRDefault="00CE1742" w:rsidP="00E32DA3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>Se muestra</w:t>
      </w:r>
      <w:r w:rsidR="00120E00" w:rsidRPr="00E32DA3">
        <w:rPr>
          <w:rFonts w:ascii="Arial" w:hAnsi="Arial" w:cs="Arial"/>
          <w:sz w:val="22"/>
          <w:szCs w:val="22"/>
          <w:lang w:val="es-ES"/>
        </w:rPr>
        <w:t>n todos los datos registrados del vehículo</w:t>
      </w:r>
      <w:r w:rsidRPr="00E32DA3">
        <w:rPr>
          <w:rFonts w:ascii="Arial" w:hAnsi="Arial" w:cs="Arial"/>
          <w:sz w:val="22"/>
          <w:szCs w:val="22"/>
          <w:lang w:val="es-ES"/>
        </w:rPr>
        <w:t>.</w:t>
      </w:r>
    </w:p>
    <w:p w:rsidR="00CE1742" w:rsidRPr="00E32DA3" w:rsidRDefault="00CE1742" w:rsidP="00E32DA3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>El usuario modifica los datos mostrados.</w:t>
      </w:r>
    </w:p>
    <w:p w:rsidR="00CE1742" w:rsidRPr="00E32DA3" w:rsidRDefault="00CE1742" w:rsidP="00E32DA3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>El usuario guarda la información.</w:t>
      </w:r>
    </w:p>
    <w:p w:rsidR="00CE1742" w:rsidRPr="00E32DA3" w:rsidRDefault="00CE1742" w:rsidP="00E32DA3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>Se valida la información.</w:t>
      </w:r>
    </w:p>
    <w:p w:rsidR="00CE1742" w:rsidRPr="00E32DA3" w:rsidRDefault="00CE1742" w:rsidP="00E32DA3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>En caso de no haber ningún error, se guarda la información.</w:t>
      </w:r>
    </w:p>
    <w:p w:rsidR="00D90082" w:rsidRPr="00E32DA3" w:rsidRDefault="00CE1742" w:rsidP="00E32DA3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E32DA3" w:rsidRDefault="00D90082" w:rsidP="00E32D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E32DA3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E32DA3" w:rsidRDefault="00120E00" w:rsidP="00E32DA3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E32DA3">
        <w:rPr>
          <w:rFonts w:cs="Arial"/>
          <w:b/>
          <w:sz w:val="22"/>
          <w:szCs w:val="22"/>
          <w:lang w:val="es-ES"/>
        </w:rPr>
        <w:t>Vehículo en uso</w:t>
      </w:r>
      <w:r w:rsidR="00D90082" w:rsidRPr="00E32DA3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E32DA3" w:rsidRDefault="00CE1742" w:rsidP="00E32DA3">
      <w:pPr>
        <w:pStyle w:val="Textoindependiente2"/>
        <w:spacing w:line="360" w:lineRule="auto"/>
        <w:ind w:left="720"/>
        <w:rPr>
          <w:rFonts w:ascii="Arial" w:hAnsi="Arial" w:cs="Arial"/>
          <w:i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 xml:space="preserve">En caso que la modificación se realice en la hora correspondiente, pero el </w:t>
      </w:r>
      <w:proofErr w:type="gramStart"/>
      <w:r w:rsidRPr="00E32DA3">
        <w:rPr>
          <w:rFonts w:ascii="Arial" w:hAnsi="Arial" w:cs="Arial"/>
          <w:sz w:val="22"/>
          <w:szCs w:val="22"/>
          <w:lang w:val="es-ES"/>
        </w:rPr>
        <w:t>guardado</w:t>
      </w:r>
      <w:proofErr w:type="gramEnd"/>
      <w:r w:rsidRPr="00E32DA3">
        <w:rPr>
          <w:rFonts w:ascii="Arial" w:hAnsi="Arial" w:cs="Arial"/>
          <w:sz w:val="22"/>
          <w:szCs w:val="22"/>
          <w:lang w:val="es-ES"/>
        </w:rPr>
        <w:t xml:space="preserve"> en hora no permitida, se valida estos datos y el sistema no guarda la modificación</w:t>
      </w:r>
      <w:r w:rsidR="00D90082" w:rsidRPr="00E32D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E32DA3" w:rsidRDefault="00D90082" w:rsidP="00E32DA3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E32DA3" w:rsidRDefault="00D90082" w:rsidP="00E32D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E32DA3">
        <w:rPr>
          <w:rFonts w:cs="Arial"/>
          <w:sz w:val="22"/>
          <w:szCs w:val="22"/>
          <w:lang w:val="es-ES"/>
        </w:rPr>
        <w:lastRenderedPageBreak/>
        <w:t>Pos</w:t>
      </w:r>
      <w:r w:rsidR="00E32DA3">
        <w:rPr>
          <w:rFonts w:cs="Arial"/>
          <w:sz w:val="22"/>
          <w:szCs w:val="22"/>
          <w:lang w:val="es-ES"/>
        </w:rPr>
        <w:t>t</w:t>
      </w:r>
      <w:r w:rsidRPr="00E32DA3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E32DA3" w:rsidRDefault="002E055B" w:rsidP="00E32D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E32DA3">
        <w:rPr>
          <w:rFonts w:cs="Arial"/>
          <w:sz w:val="22"/>
          <w:szCs w:val="22"/>
          <w:lang w:val="es-ES"/>
        </w:rPr>
        <w:t>Vehículo</w:t>
      </w:r>
      <w:r w:rsidR="00D90082" w:rsidRPr="00E32DA3">
        <w:rPr>
          <w:rFonts w:cs="Arial"/>
          <w:sz w:val="22"/>
          <w:szCs w:val="22"/>
          <w:lang w:val="es-ES"/>
        </w:rPr>
        <w:t xml:space="preserve"> </w:t>
      </w:r>
      <w:r w:rsidRPr="00E32DA3">
        <w:rPr>
          <w:rFonts w:cs="Arial"/>
          <w:sz w:val="22"/>
          <w:szCs w:val="22"/>
          <w:lang w:val="es-ES"/>
        </w:rPr>
        <w:t>modificado</w:t>
      </w:r>
      <w:r w:rsidR="00D90082" w:rsidRPr="00E32DA3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E32DA3" w:rsidRDefault="00D90082" w:rsidP="00E32DA3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32DA3">
        <w:rPr>
          <w:rFonts w:ascii="Arial" w:hAnsi="Arial" w:cs="Arial"/>
          <w:sz w:val="22"/>
          <w:szCs w:val="22"/>
          <w:lang w:val="es-ES"/>
        </w:rPr>
        <w:t xml:space="preserve">Al terminar el caso de uso, se </w:t>
      </w:r>
      <w:r w:rsidR="00CE1742" w:rsidRPr="00E32DA3">
        <w:rPr>
          <w:rFonts w:ascii="Arial" w:hAnsi="Arial" w:cs="Arial"/>
          <w:sz w:val="22"/>
          <w:szCs w:val="22"/>
          <w:lang w:val="es-ES"/>
        </w:rPr>
        <w:t xml:space="preserve">modifica en la base de datos </w:t>
      </w:r>
      <w:r w:rsidR="002E055B" w:rsidRPr="00E32DA3">
        <w:rPr>
          <w:rFonts w:ascii="Arial" w:hAnsi="Arial" w:cs="Arial"/>
          <w:sz w:val="22"/>
          <w:szCs w:val="22"/>
          <w:lang w:val="es-ES"/>
        </w:rPr>
        <w:t>el vehículo modificado</w:t>
      </w:r>
      <w:r w:rsidRPr="00E32DA3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E32DA3" w:rsidRDefault="008866E4" w:rsidP="00E32DA3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E32DA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7C6" w:rsidRDefault="00D747C6">
      <w:r>
        <w:separator/>
      </w:r>
    </w:p>
  </w:endnote>
  <w:endnote w:type="continuationSeparator" w:id="0">
    <w:p w:rsidR="00D747C6" w:rsidRDefault="00D7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32DA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E32DA3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7C6" w:rsidRDefault="00D747C6">
      <w:r>
        <w:separator/>
      </w:r>
    </w:p>
  </w:footnote>
  <w:footnote w:type="continuationSeparator" w:id="0">
    <w:p w:rsidR="00D747C6" w:rsidRDefault="00D74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A81A57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514A9">
            <w:rPr>
              <w:sz w:val="20"/>
              <w:lang w:val="es-ES"/>
            </w:rPr>
            <w:t>Modificar</w:t>
          </w:r>
          <w:r w:rsidR="00D90082">
            <w:rPr>
              <w:sz w:val="20"/>
              <w:lang w:val="es-ES"/>
            </w:rPr>
            <w:t xml:space="preserve"> </w:t>
          </w:r>
          <w:r w:rsidR="00120E00" w:rsidRPr="00120E00">
            <w:rPr>
              <w:sz w:val="20"/>
              <w:lang w:val="es-ES"/>
            </w:rPr>
            <w:t>Vehículo</w:t>
          </w:r>
        </w:p>
      </w:tc>
      <w:tc>
        <w:tcPr>
          <w:tcW w:w="2369" w:type="dxa"/>
        </w:tcPr>
        <w:p w:rsidR="00985EE5" w:rsidRDefault="00985EE5" w:rsidP="00120E00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120E00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400C8"/>
    <w:rsid w:val="0005497B"/>
    <w:rsid w:val="00081B65"/>
    <w:rsid w:val="000D5CC7"/>
    <w:rsid w:val="000E5836"/>
    <w:rsid w:val="00105459"/>
    <w:rsid w:val="00115045"/>
    <w:rsid w:val="00120E00"/>
    <w:rsid w:val="001751A2"/>
    <w:rsid w:val="001A2686"/>
    <w:rsid w:val="001B7AB0"/>
    <w:rsid w:val="002E055B"/>
    <w:rsid w:val="00332CB2"/>
    <w:rsid w:val="004542E5"/>
    <w:rsid w:val="00455B4D"/>
    <w:rsid w:val="0045639E"/>
    <w:rsid w:val="004C3C64"/>
    <w:rsid w:val="00521B07"/>
    <w:rsid w:val="006B0D38"/>
    <w:rsid w:val="006C65E3"/>
    <w:rsid w:val="006F60B2"/>
    <w:rsid w:val="00766B92"/>
    <w:rsid w:val="00776844"/>
    <w:rsid w:val="008866E4"/>
    <w:rsid w:val="00942ADD"/>
    <w:rsid w:val="00965FF8"/>
    <w:rsid w:val="009739C8"/>
    <w:rsid w:val="00985EE5"/>
    <w:rsid w:val="00A4389C"/>
    <w:rsid w:val="00A81A57"/>
    <w:rsid w:val="00A825B2"/>
    <w:rsid w:val="00B70B12"/>
    <w:rsid w:val="00C94C0D"/>
    <w:rsid w:val="00CE1742"/>
    <w:rsid w:val="00D514A9"/>
    <w:rsid w:val="00D521A7"/>
    <w:rsid w:val="00D64DB3"/>
    <w:rsid w:val="00D747C6"/>
    <w:rsid w:val="00D90082"/>
    <w:rsid w:val="00D93815"/>
    <w:rsid w:val="00DD175D"/>
    <w:rsid w:val="00E32DA3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34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&lt;use-case name&gt;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12</cp:revision>
  <cp:lastPrinted>2015-05-28T01:10:00Z</cp:lastPrinted>
  <dcterms:created xsi:type="dcterms:W3CDTF">2015-05-28T01:19:00Z</dcterms:created>
  <dcterms:modified xsi:type="dcterms:W3CDTF">2015-07-03T21:23:00Z</dcterms:modified>
</cp:coreProperties>
</file>