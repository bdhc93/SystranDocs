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82" w:rsidRPr="00AE1571" w:rsidRDefault="00D90082" w:rsidP="00AE1571">
      <w:pPr>
        <w:pStyle w:val="Puesto"/>
        <w:spacing w:line="360" w:lineRule="auto"/>
        <w:rPr>
          <w:sz w:val="22"/>
          <w:szCs w:val="22"/>
          <w:lang w:val="es-ES"/>
        </w:rPr>
      </w:pPr>
      <w:r w:rsidRPr="00AE1571">
        <w:rPr>
          <w:sz w:val="22"/>
          <w:szCs w:val="22"/>
          <w:lang w:val="es-ES"/>
        </w:rPr>
        <w:t>SYSTRANS</w:t>
      </w:r>
      <w:r w:rsidR="000F4AD8" w:rsidRPr="00AE1571">
        <w:rPr>
          <w:sz w:val="22"/>
          <w:szCs w:val="22"/>
          <w:lang w:val="es-ES"/>
        </w:rPr>
        <w:t xml:space="preserve"> HORIZONTE</w:t>
      </w:r>
      <w:r w:rsidR="000F4AD8" w:rsidRPr="00AE1571">
        <w:rPr>
          <w:sz w:val="22"/>
          <w:szCs w:val="22"/>
          <w:lang w:val="es-ES"/>
        </w:rPr>
        <w:br/>
        <w:t xml:space="preserve">Use-Case: Registrar </w:t>
      </w:r>
      <w:r w:rsidR="00214D95" w:rsidRPr="00AE1571">
        <w:rPr>
          <w:sz w:val="22"/>
          <w:szCs w:val="22"/>
          <w:lang w:val="es-ES"/>
        </w:rPr>
        <w:t>Horario</w:t>
      </w:r>
    </w:p>
    <w:p w:rsidR="00D90082" w:rsidRPr="00AE1571" w:rsidRDefault="00D90082" w:rsidP="00AE1571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AE1571">
        <w:rPr>
          <w:rFonts w:cs="Arial"/>
          <w:sz w:val="22"/>
          <w:szCs w:val="22"/>
          <w:lang w:val="es-ES"/>
        </w:rPr>
        <w:t>Breve Descripción</w:t>
      </w:r>
    </w:p>
    <w:p w:rsidR="00214D95" w:rsidRPr="00AE1571" w:rsidRDefault="00214D95" w:rsidP="00AE1571">
      <w:pPr>
        <w:pStyle w:val="Textoindependiente2"/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caso de uso tiene como objetivo ayudar al usuario para el registro de horarios, los cuales van a ser las horas de salida de los vehículos.</w:t>
      </w:r>
    </w:p>
    <w:p w:rsidR="00D90082" w:rsidRPr="00AE1571" w:rsidRDefault="00D90082" w:rsidP="00AE1571">
      <w:pPr>
        <w:pStyle w:val="Ttulo1"/>
        <w:tabs>
          <w:tab w:val="clear" w:pos="432"/>
          <w:tab w:val="num" w:pos="709"/>
        </w:tabs>
        <w:spacing w:line="360" w:lineRule="auto"/>
        <w:rPr>
          <w:rFonts w:cs="Arial"/>
          <w:sz w:val="22"/>
          <w:szCs w:val="22"/>
          <w:lang w:val="es-ES"/>
        </w:rPr>
      </w:pPr>
      <w:r w:rsidRPr="00AE1571">
        <w:rPr>
          <w:rFonts w:cs="Arial"/>
          <w:sz w:val="22"/>
          <w:szCs w:val="22"/>
          <w:lang w:val="es-ES"/>
        </w:rPr>
        <w:t>Breve Descripción de los Autores</w:t>
      </w:r>
    </w:p>
    <w:p w:rsidR="00D90082" w:rsidRPr="00AE1571" w:rsidRDefault="00D90082" w:rsidP="00AE1571">
      <w:pPr>
        <w:pStyle w:val="Ttulo2"/>
        <w:numPr>
          <w:ilvl w:val="1"/>
          <w:numId w:val="30"/>
        </w:numPr>
        <w:tabs>
          <w:tab w:val="clear" w:pos="576"/>
          <w:tab w:val="num" w:pos="12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AE1571">
        <w:rPr>
          <w:rFonts w:cs="Arial"/>
          <w:b w:val="0"/>
          <w:sz w:val="22"/>
          <w:szCs w:val="22"/>
          <w:lang w:val="es-ES"/>
        </w:rPr>
        <w:t>Administrador</w:t>
      </w:r>
    </w:p>
    <w:p w:rsidR="00FA033D" w:rsidRPr="00AE1571" w:rsidRDefault="00EC030E" w:rsidP="00AE1571">
      <w:pPr>
        <w:pStyle w:val="Ttulo2"/>
        <w:numPr>
          <w:ilvl w:val="1"/>
          <w:numId w:val="30"/>
        </w:numPr>
        <w:tabs>
          <w:tab w:val="clear" w:pos="576"/>
          <w:tab w:val="num" w:pos="1276"/>
        </w:tabs>
        <w:spacing w:line="360" w:lineRule="auto"/>
        <w:ind w:left="993" w:hanging="283"/>
        <w:rPr>
          <w:rFonts w:cs="Arial"/>
          <w:b w:val="0"/>
          <w:sz w:val="22"/>
          <w:szCs w:val="22"/>
          <w:lang w:val="es-ES"/>
        </w:rPr>
      </w:pPr>
      <w:r w:rsidRPr="00AE1571">
        <w:rPr>
          <w:rFonts w:cs="Arial"/>
          <w:b w:val="0"/>
          <w:sz w:val="22"/>
          <w:szCs w:val="22"/>
          <w:lang w:val="es-ES"/>
        </w:rPr>
        <w:t>Gerente</w:t>
      </w:r>
    </w:p>
    <w:p w:rsidR="00D90082" w:rsidRPr="00AE1571" w:rsidRDefault="00D90082" w:rsidP="00AE1571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0" w:name="_Toc423410253"/>
      <w:bookmarkStart w:id="1" w:name="_Toc425054512"/>
      <w:bookmarkStart w:id="2" w:name="_Toc379299743"/>
      <w:r w:rsidRPr="00AE1571">
        <w:rPr>
          <w:rFonts w:cs="Arial"/>
          <w:sz w:val="22"/>
          <w:szCs w:val="22"/>
          <w:lang w:val="es-ES"/>
        </w:rPr>
        <w:t>Precondiciones</w:t>
      </w:r>
      <w:bookmarkEnd w:id="0"/>
      <w:bookmarkEnd w:id="1"/>
      <w:bookmarkEnd w:id="2"/>
    </w:p>
    <w:p w:rsidR="00D90082" w:rsidRPr="00AE1571" w:rsidRDefault="00D90082" w:rsidP="00AE1571">
      <w:pPr>
        <w:pStyle w:val="Ttulo2"/>
        <w:keepNext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3" w:name="_Toc379299745"/>
      <w:r w:rsidRPr="00AE1571">
        <w:rPr>
          <w:rFonts w:cs="Arial"/>
          <w:sz w:val="22"/>
          <w:szCs w:val="22"/>
          <w:lang w:val="es-ES"/>
        </w:rPr>
        <w:t>Usuario autorizado:</w:t>
      </w:r>
      <w:bookmarkEnd w:id="3"/>
    </w:p>
    <w:p w:rsidR="00D90082" w:rsidRPr="00AE1571" w:rsidRDefault="00D90082" w:rsidP="00AE1571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usuario tiene que estar cone</w:t>
      </w:r>
      <w:r w:rsidR="00D37156" w:rsidRPr="00AE1571">
        <w:rPr>
          <w:rFonts w:ascii="Arial" w:hAnsi="Arial" w:cs="Arial"/>
          <w:sz w:val="22"/>
          <w:szCs w:val="22"/>
          <w:lang w:val="es-ES"/>
        </w:rPr>
        <w:t xml:space="preserve">ctado y autorizado para </w:t>
      </w:r>
      <w:r w:rsidR="003561C9" w:rsidRPr="00AE1571">
        <w:rPr>
          <w:rFonts w:ascii="Arial" w:hAnsi="Arial" w:cs="Arial"/>
          <w:sz w:val="22"/>
          <w:szCs w:val="22"/>
          <w:lang w:val="es-ES"/>
        </w:rPr>
        <w:t>registrar</w:t>
      </w:r>
      <w:r w:rsidR="00214D95" w:rsidRPr="00AE1571">
        <w:rPr>
          <w:rFonts w:ascii="Arial" w:hAnsi="Arial" w:cs="Arial"/>
          <w:sz w:val="22"/>
          <w:szCs w:val="22"/>
          <w:lang w:val="es-ES"/>
        </w:rPr>
        <w:t xml:space="preserve"> un horario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D90082" w:rsidRPr="00AE1571" w:rsidRDefault="00D90082" w:rsidP="00AE1571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4" w:name="_Toc423410239"/>
      <w:bookmarkStart w:id="5" w:name="_Toc425054505"/>
      <w:bookmarkStart w:id="6" w:name="_Toc379299738"/>
      <w:r w:rsidRPr="00AE1571">
        <w:rPr>
          <w:rFonts w:cs="Arial"/>
          <w:sz w:val="22"/>
          <w:szCs w:val="22"/>
          <w:lang w:val="es-ES"/>
        </w:rPr>
        <w:t>Flujo de Eventos</w:t>
      </w:r>
      <w:bookmarkEnd w:id="4"/>
      <w:bookmarkEnd w:id="5"/>
      <w:bookmarkEnd w:id="6"/>
    </w:p>
    <w:p w:rsidR="00D90082" w:rsidRPr="00AE1571" w:rsidRDefault="00D90082" w:rsidP="00AE1571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7" w:name="_Toc423410240"/>
      <w:bookmarkStart w:id="8" w:name="_Toc425054506"/>
      <w:bookmarkStart w:id="9" w:name="_Toc379299739"/>
      <w:r w:rsidRPr="00AE1571">
        <w:rPr>
          <w:rFonts w:cs="Arial"/>
          <w:sz w:val="22"/>
          <w:szCs w:val="22"/>
          <w:lang w:val="es-ES"/>
        </w:rPr>
        <w:t>Flujo Básico</w:t>
      </w:r>
      <w:bookmarkEnd w:id="7"/>
      <w:bookmarkEnd w:id="8"/>
      <w:bookmarkEnd w:id="9"/>
      <w:r w:rsidRPr="00AE1571">
        <w:rPr>
          <w:rFonts w:cs="Arial"/>
          <w:sz w:val="22"/>
          <w:szCs w:val="22"/>
          <w:lang w:val="es-ES"/>
        </w:rPr>
        <w:t xml:space="preserve"> </w:t>
      </w:r>
    </w:p>
    <w:p w:rsidR="00D90082" w:rsidRPr="00AE1571" w:rsidRDefault="00D90082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 xml:space="preserve">El caso </w:t>
      </w:r>
      <w:r w:rsidR="00FA033D" w:rsidRPr="00AE1571">
        <w:rPr>
          <w:rFonts w:ascii="Arial" w:hAnsi="Arial" w:cs="Arial"/>
          <w:sz w:val="22"/>
          <w:szCs w:val="22"/>
          <w:lang w:val="es-ES"/>
        </w:rPr>
        <w:t>de uso inicia cuando el usuario gerente</w:t>
      </w:r>
      <w:r w:rsidRPr="00AE1571">
        <w:rPr>
          <w:rFonts w:ascii="Arial" w:hAnsi="Arial" w:cs="Arial"/>
          <w:sz w:val="22"/>
          <w:szCs w:val="22"/>
          <w:lang w:val="es-ES"/>
        </w:rPr>
        <w:t xml:space="preserve"> </w:t>
      </w:r>
      <w:r w:rsidR="000F4AD8" w:rsidRPr="00AE1571">
        <w:rPr>
          <w:rFonts w:ascii="Arial" w:hAnsi="Arial" w:cs="Arial"/>
          <w:sz w:val="22"/>
          <w:szCs w:val="22"/>
          <w:lang w:val="es-ES"/>
        </w:rPr>
        <w:t xml:space="preserve">selecciona la opción de registro de </w:t>
      </w:r>
      <w:r w:rsidR="00214D95" w:rsidRPr="00AE1571">
        <w:rPr>
          <w:rFonts w:ascii="Arial" w:hAnsi="Arial" w:cs="Arial"/>
          <w:sz w:val="22"/>
          <w:szCs w:val="22"/>
          <w:lang w:val="es-ES"/>
        </w:rPr>
        <w:t>horarios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Se muestran datos a ser llenados.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usuario llena los datos.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 xml:space="preserve">El usuario guarda </w:t>
      </w:r>
      <w:r w:rsidR="00FA033D" w:rsidRPr="00AE1571">
        <w:rPr>
          <w:rFonts w:ascii="Arial" w:hAnsi="Arial" w:cs="Arial"/>
          <w:sz w:val="22"/>
          <w:szCs w:val="22"/>
          <w:lang w:val="es-ES"/>
        </w:rPr>
        <w:t xml:space="preserve">el nuevo </w:t>
      </w:r>
      <w:r w:rsidR="00214D95" w:rsidRPr="00AE1571">
        <w:rPr>
          <w:rFonts w:ascii="Arial" w:hAnsi="Arial" w:cs="Arial"/>
          <w:sz w:val="22"/>
          <w:szCs w:val="22"/>
          <w:lang w:val="es-ES"/>
        </w:rPr>
        <w:t>horario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Se validan los datos.</w:t>
      </w:r>
    </w:p>
    <w:p w:rsidR="000F4AD8" w:rsidRPr="00AE1571" w:rsidRDefault="000F4AD8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En caso de haber errores, se guarda la información.</w:t>
      </w:r>
    </w:p>
    <w:p w:rsidR="00D90082" w:rsidRPr="00AE1571" w:rsidRDefault="00D90082" w:rsidP="00AE1571">
      <w:pPr>
        <w:widowControl w:val="0"/>
        <w:numPr>
          <w:ilvl w:val="0"/>
          <w:numId w:val="29"/>
        </w:numPr>
        <w:tabs>
          <w:tab w:val="clear" w:pos="360"/>
          <w:tab w:val="num" w:pos="1418"/>
        </w:tabs>
        <w:spacing w:line="360" w:lineRule="auto"/>
        <w:ind w:left="993" w:hanging="284"/>
        <w:jc w:val="both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>El caso de uso termina.</w:t>
      </w:r>
    </w:p>
    <w:p w:rsidR="00D90082" w:rsidRPr="00AE1571" w:rsidRDefault="00D90082" w:rsidP="00AE1571">
      <w:pPr>
        <w:pStyle w:val="Ttulo1"/>
        <w:widowControl/>
        <w:tabs>
          <w:tab w:val="clear" w:pos="432"/>
        </w:tabs>
        <w:spacing w:line="360" w:lineRule="auto"/>
        <w:rPr>
          <w:rFonts w:cs="Arial"/>
          <w:sz w:val="22"/>
          <w:szCs w:val="22"/>
          <w:lang w:val="es-ES"/>
        </w:rPr>
      </w:pPr>
      <w:bookmarkStart w:id="10" w:name="_Toc379299746"/>
      <w:r w:rsidRPr="00AE1571">
        <w:rPr>
          <w:rFonts w:cs="Arial"/>
          <w:sz w:val="22"/>
          <w:szCs w:val="22"/>
          <w:lang w:val="es-ES"/>
        </w:rPr>
        <w:t>Pos</w:t>
      </w:r>
      <w:r w:rsidR="00AE1571">
        <w:rPr>
          <w:rFonts w:cs="Arial"/>
          <w:sz w:val="22"/>
          <w:szCs w:val="22"/>
          <w:lang w:val="es-ES"/>
        </w:rPr>
        <w:t>t</w:t>
      </w:r>
      <w:bookmarkStart w:id="11" w:name="_GoBack"/>
      <w:bookmarkEnd w:id="11"/>
      <w:r w:rsidRPr="00AE1571">
        <w:rPr>
          <w:rFonts w:cs="Arial"/>
          <w:sz w:val="22"/>
          <w:szCs w:val="22"/>
          <w:lang w:val="es-ES"/>
        </w:rPr>
        <w:t>-condiciones:</w:t>
      </w:r>
      <w:bookmarkEnd w:id="10"/>
    </w:p>
    <w:p w:rsidR="00D90082" w:rsidRPr="00AE1571" w:rsidRDefault="00FA033D" w:rsidP="00AE1571">
      <w:pPr>
        <w:pStyle w:val="Ttulo2"/>
        <w:keepNext/>
        <w:widowControl/>
        <w:tabs>
          <w:tab w:val="clear" w:pos="576"/>
        </w:tabs>
        <w:spacing w:line="360" w:lineRule="auto"/>
        <w:ind w:left="720" w:hanging="720"/>
        <w:rPr>
          <w:rFonts w:cs="Arial"/>
          <w:sz w:val="22"/>
          <w:szCs w:val="22"/>
          <w:lang w:val="es-ES"/>
        </w:rPr>
      </w:pPr>
      <w:bookmarkStart w:id="12" w:name="_Toc379299747"/>
      <w:r w:rsidRPr="00AE1571">
        <w:rPr>
          <w:rFonts w:cs="Arial"/>
          <w:sz w:val="22"/>
          <w:szCs w:val="22"/>
          <w:lang w:val="es-ES"/>
        </w:rPr>
        <w:t>Vehículo</w:t>
      </w:r>
      <w:r w:rsidR="00D90082" w:rsidRPr="00AE1571">
        <w:rPr>
          <w:rFonts w:cs="Arial"/>
          <w:sz w:val="22"/>
          <w:szCs w:val="22"/>
          <w:lang w:val="es-ES"/>
        </w:rPr>
        <w:t xml:space="preserve"> registrad</w:t>
      </w:r>
      <w:r w:rsidRPr="00AE1571">
        <w:rPr>
          <w:rFonts w:cs="Arial"/>
          <w:sz w:val="22"/>
          <w:szCs w:val="22"/>
          <w:lang w:val="es-ES"/>
        </w:rPr>
        <w:t>o</w:t>
      </w:r>
      <w:r w:rsidR="00D90082" w:rsidRPr="00AE1571">
        <w:rPr>
          <w:rFonts w:cs="Arial"/>
          <w:sz w:val="22"/>
          <w:szCs w:val="22"/>
          <w:lang w:val="es-ES"/>
        </w:rPr>
        <w:t>:</w:t>
      </w:r>
      <w:bookmarkEnd w:id="12"/>
    </w:p>
    <w:p w:rsidR="00D90082" w:rsidRPr="00AE1571" w:rsidRDefault="00D90082" w:rsidP="00AE1571">
      <w:pPr>
        <w:spacing w:line="360" w:lineRule="auto"/>
        <w:ind w:left="720"/>
        <w:rPr>
          <w:rFonts w:ascii="Arial" w:hAnsi="Arial" w:cs="Arial"/>
          <w:sz w:val="22"/>
          <w:szCs w:val="22"/>
          <w:lang w:val="es-ES"/>
        </w:rPr>
      </w:pPr>
      <w:r w:rsidRPr="00AE1571">
        <w:rPr>
          <w:rFonts w:ascii="Arial" w:hAnsi="Arial" w:cs="Arial"/>
          <w:sz w:val="22"/>
          <w:szCs w:val="22"/>
          <w:lang w:val="es-ES"/>
        </w:rPr>
        <w:t xml:space="preserve">Al terminar el caso de uso, se registra en la base de datos </w:t>
      </w:r>
      <w:r w:rsidR="00FA033D" w:rsidRPr="00AE1571">
        <w:rPr>
          <w:rFonts w:ascii="Arial" w:hAnsi="Arial" w:cs="Arial"/>
          <w:sz w:val="22"/>
          <w:szCs w:val="22"/>
          <w:lang w:val="es-ES"/>
        </w:rPr>
        <w:t xml:space="preserve">el nuevo </w:t>
      </w:r>
      <w:r w:rsidR="00214D95" w:rsidRPr="00AE1571">
        <w:rPr>
          <w:rFonts w:ascii="Arial" w:hAnsi="Arial" w:cs="Arial"/>
          <w:sz w:val="22"/>
          <w:szCs w:val="22"/>
          <w:lang w:val="es-ES"/>
        </w:rPr>
        <w:t>horario</w:t>
      </w:r>
      <w:r w:rsidRPr="00AE1571">
        <w:rPr>
          <w:rFonts w:ascii="Arial" w:hAnsi="Arial" w:cs="Arial"/>
          <w:sz w:val="22"/>
          <w:szCs w:val="22"/>
          <w:lang w:val="es-ES"/>
        </w:rPr>
        <w:t>.</w:t>
      </w:r>
    </w:p>
    <w:p w:rsidR="008866E4" w:rsidRPr="00AE1571" w:rsidRDefault="008866E4" w:rsidP="00AE1571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sectPr w:rsidR="008866E4" w:rsidRPr="00AE157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ADB" w:rsidRDefault="00E96ADB">
      <w:r>
        <w:separator/>
      </w:r>
    </w:p>
  </w:endnote>
  <w:endnote w:type="continuationSeparator" w:id="0">
    <w:p w:rsidR="00E96ADB" w:rsidRDefault="00E9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AE1571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AE1571">
            <w:rPr>
              <w:rStyle w:val="Nmerodepgina"/>
              <w:noProof/>
              <w:sz w:val="20"/>
              <w:szCs w:val="20"/>
            </w:rPr>
            <w:t>1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ADB" w:rsidRDefault="00E96ADB">
      <w:r>
        <w:separator/>
      </w:r>
    </w:p>
  </w:footnote>
  <w:footnote w:type="continuationSeparator" w:id="0">
    <w:p w:rsidR="00E96ADB" w:rsidRDefault="00E96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D90082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 xml:space="preserve">  1.0</w:t>
          </w:r>
        </w:p>
      </w:tc>
    </w:tr>
    <w:tr w:rsidR="00985EE5">
      <w:tc>
        <w:tcPr>
          <w:tcW w:w="6379" w:type="dxa"/>
        </w:tcPr>
        <w:p w:rsidR="00985EE5" w:rsidRPr="000D5CC7" w:rsidRDefault="000D5CC7" w:rsidP="000F4AD8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D90082">
            <w:rPr>
              <w:sz w:val="20"/>
              <w:lang w:val="es-ES"/>
            </w:rPr>
            <w:t xml:space="preserve">Registrar </w:t>
          </w:r>
          <w:r w:rsidR="00214D95" w:rsidRPr="00214D95">
            <w:rPr>
              <w:sz w:val="20"/>
              <w:lang w:val="es-ES"/>
            </w:rPr>
            <w:t>Horario</w:t>
          </w:r>
        </w:p>
      </w:tc>
      <w:tc>
        <w:tcPr>
          <w:tcW w:w="2369" w:type="dxa"/>
        </w:tcPr>
        <w:p w:rsidR="00985EE5" w:rsidRDefault="00985EE5" w:rsidP="00FA033D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 w:rsidR="00D90082">
            <w:rPr>
              <w:sz w:val="20"/>
            </w:rPr>
            <w:t xml:space="preserve">Date:  </w:t>
          </w:r>
          <w:r w:rsidR="00FA033D">
            <w:rPr>
              <w:sz w:val="20"/>
            </w:rPr>
            <w:t>19</w:t>
          </w:r>
          <w:r>
            <w:rPr>
              <w:sz w:val="20"/>
            </w:rPr>
            <w:t>/</w:t>
          </w:r>
          <w:r w:rsidR="00D90082">
            <w:rPr>
              <w:sz w:val="20"/>
            </w:rPr>
            <w:t>06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20"/>
  </w:num>
  <w:num w:numId="12">
    <w:abstractNumId w:val="0"/>
  </w:num>
  <w:num w:numId="13">
    <w:abstractNumId w:val="17"/>
  </w:num>
  <w:num w:numId="14">
    <w:abstractNumId w:val="23"/>
  </w:num>
  <w:num w:numId="15">
    <w:abstractNumId w:val="19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2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  <w:num w:numId="29">
    <w:abstractNumId w:val="18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5497B"/>
    <w:rsid w:val="00081B65"/>
    <w:rsid w:val="000D5CC7"/>
    <w:rsid w:val="000E1AF8"/>
    <w:rsid w:val="000E5836"/>
    <w:rsid w:val="000F4AD8"/>
    <w:rsid w:val="00115045"/>
    <w:rsid w:val="001751A2"/>
    <w:rsid w:val="001A2686"/>
    <w:rsid w:val="001B668D"/>
    <w:rsid w:val="00214D95"/>
    <w:rsid w:val="00292BE2"/>
    <w:rsid w:val="003561C9"/>
    <w:rsid w:val="004542E5"/>
    <w:rsid w:val="00455B4D"/>
    <w:rsid w:val="00521B07"/>
    <w:rsid w:val="006B0D38"/>
    <w:rsid w:val="006C65E3"/>
    <w:rsid w:val="006F60B2"/>
    <w:rsid w:val="007457BE"/>
    <w:rsid w:val="008866E4"/>
    <w:rsid w:val="00942ADD"/>
    <w:rsid w:val="00965FF8"/>
    <w:rsid w:val="00985EE5"/>
    <w:rsid w:val="00A4389C"/>
    <w:rsid w:val="00A70442"/>
    <w:rsid w:val="00AE1571"/>
    <w:rsid w:val="00AE441C"/>
    <w:rsid w:val="00C55CFE"/>
    <w:rsid w:val="00D37156"/>
    <w:rsid w:val="00D521A7"/>
    <w:rsid w:val="00D64DB3"/>
    <w:rsid w:val="00D90082"/>
    <w:rsid w:val="00D93815"/>
    <w:rsid w:val="00DD175D"/>
    <w:rsid w:val="00E96106"/>
    <w:rsid w:val="00E96ADB"/>
    <w:rsid w:val="00EC030E"/>
    <w:rsid w:val="00EE5972"/>
    <w:rsid w:val="00F320A7"/>
    <w:rsid w:val="00F45C3D"/>
    <w:rsid w:val="00FA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link w:val="PuestoC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  <w:style w:type="paragraph" w:styleId="Textoindependiente2">
    <w:name w:val="Body Text 2"/>
    <w:basedOn w:val="Normal"/>
    <w:link w:val="Textoindependiente2Car"/>
    <w:rsid w:val="00D9008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D90082"/>
    <w:rPr>
      <w:sz w:val="24"/>
      <w:szCs w:val="24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D90082"/>
    <w:rPr>
      <w:rFonts w:ascii="Arial" w:hAnsi="Arial" w:cs="Arial"/>
      <w:b/>
      <w:bCs/>
      <w:kern w:val="28"/>
      <w:sz w:val="32"/>
      <w:szCs w:val="32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D90082"/>
    <w:pPr>
      <w:widowControl w:val="0"/>
      <w:spacing w:after="120" w:line="240" w:lineRule="atLeast"/>
      <w:ind w:left="720"/>
      <w:jc w:val="both"/>
    </w:pPr>
    <w:rPr>
      <w:rFonts w:cs="Arial"/>
      <w:i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23</TotalTime>
  <Pages>1</Pages>
  <Words>125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dc:description/>
  <cp:lastModifiedBy>ruth taica</cp:lastModifiedBy>
  <cp:revision>11</cp:revision>
  <cp:lastPrinted>2015-05-28T01:10:00Z</cp:lastPrinted>
  <dcterms:created xsi:type="dcterms:W3CDTF">2015-05-28T01:19:00Z</dcterms:created>
  <dcterms:modified xsi:type="dcterms:W3CDTF">2015-07-03T21:28:00Z</dcterms:modified>
</cp:coreProperties>
</file>