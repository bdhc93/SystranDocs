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AE1571" w:rsidRDefault="00D90082" w:rsidP="00AE1571">
      <w:pPr>
        <w:pStyle w:val="Puesto"/>
        <w:spacing w:line="360" w:lineRule="auto"/>
        <w:rPr>
          <w:sz w:val="22"/>
          <w:szCs w:val="22"/>
          <w:lang w:val="es-ES"/>
        </w:rPr>
      </w:pPr>
      <w:r w:rsidRPr="00AE1571">
        <w:rPr>
          <w:sz w:val="22"/>
          <w:szCs w:val="22"/>
          <w:lang w:val="es-ES"/>
        </w:rPr>
        <w:t>SYSTRANS</w:t>
      </w:r>
      <w:r w:rsidR="000F4AD8" w:rsidRPr="00AE1571">
        <w:rPr>
          <w:sz w:val="22"/>
          <w:szCs w:val="22"/>
          <w:lang w:val="es-ES"/>
        </w:rPr>
        <w:t xml:space="preserve"> HORIZONTE</w:t>
      </w:r>
      <w:r w:rsidR="000F4AD8" w:rsidRPr="00AE1571">
        <w:rPr>
          <w:sz w:val="22"/>
          <w:szCs w:val="22"/>
          <w:lang w:val="es-ES"/>
        </w:rPr>
        <w:br/>
        <w:t xml:space="preserve">Use-Case: Registrar </w:t>
      </w:r>
      <w:r w:rsidR="00214D95" w:rsidRPr="00AE1571">
        <w:rPr>
          <w:sz w:val="22"/>
          <w:szCs w:val="22"/>
          <w:lang w:val="es-ES"/>
        </w:rPr>
        <w:t>Horario</w:t>
      </w:r>
    </w:p>
    <w:p w:rsidR="00D90082" w:rsidRPr="00AE1571" w:rsidRDefault="00D90082" w:rsidP="00AE1571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AE1571">
        <w:rPr>
          <w:rFonts w:cs="Arial"/>
          <w:sz w:val="22"/>
          <w:szCs w:val="22"/>
          <w:lang w:val="es-ES"/>
        </w:rPr>
        <w:t>Breve Descripción</w:t>
      </w:r>
    </w:p>
    <w:p w:rsidR="00214D95" w:rsidRPr="00AE1571" w:rsidRDefault="00214D95" w:rsidP="00AE1571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>El caso de uso tiene como objetivo ayudar al usuario para el registro de horarios, los cuales van a ser las horas de salida de los vehículos.</w:t>
      </w:r>
    </w:p>
    <w:p w:rsidR="00D90082" w:rsidRPr="00AE1571" w:rsidRDefault="00D90082" w:rsidP="00AE1571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AE1571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AE1571" w:rsidRDefault="00D90082" w:rsidP="00AE1571">
      <w:pPr>
        <w:pStyle w:val="Ttulo2"/>
        <w:numPr>
          <w:ilvl w:val="1"/>
          <w:numId w:val="30"/>
        </w:numPr>
        <w:tabs>
          <w:tab w:val="clear" w:pos="576"/>
          <w:tab w:val="num" w:pos="1276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AE1571">
        <w:rPr>
          <w:rFonts w:cs="Arial"/>
          <w:b w:val="0"/>
          <w:sz w:val="22"/>
          <w:szCs w:val="22"/>
          <w:lang w:val="es-ES"/>
        </w:rPr>
        <w:t>Administrador</w:t>
      </w:r>
    </w:p>
    <w:p w:rsidR="00FA033D" w:rsidRPr="00AE1571" w:rsidRDefault="00EC030E" w:rsidP="00AE1571">
      <w:pPr>
        <w:pStyle w:val="Ttulo2"/>
        <w:numPr>
          <w:ilvl w:val="1"/>
          <w:numId w:val="30"/>
        </w:numPr>
        <w:tabs>
          <w:tab w:val="clear" w:pos="576"/>
          <w:tab w:val="num" w:pos="1276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AE1571">
        <w:rPr>
          <w:rFonts w:cs="Arial"/>
          <w:b w:val="0"/>
          <w:sz w:val="22"/>
          <w:szCs w:val="22"/>
          <w:lang w:val="es-ES"/>
        </w:rPr>
        <w:t>Gerente</w:t>
      </w:r>
    </w:p>
    <w:p w:rsidR="00D90082" w:rsidRPr="00AE1571" w:rsidRDefault="00D90082" w:rsidP="00AE1571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AE1571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D90082" w:rsidRPr="00AE1571" w:rsidRDefault="00D90082" w:rsidP="00AE1571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AE1571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AE1571" w:rsidRDefault="00D90082" w:rsidP="00AE1571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>El usuario tiene que estar cone</w:t>
      </w:r>
      <w:r w:rsidR="00D37156" w:rsidRPr="00AE1571">
        <w:rPr>
          <w:rFonts w:ascii="Arial" w:hAnsi="Arial" w:cs="Arial"/>
          <w:sz w:val="22"/>
          <w:szCs w:val="22"/>
          <w:lang w:val="es-ES"/>
        </w:rPr>
        <w:t xml:space="preserve">ctado y autorizado para </w:t>
      </w:r>
      <w:r w:rsidR="003561C9" w:rsidRPr="00AE1571">
        <w:rPr>
          <w:rFonts w:ascii="Arial" w:hAnsi="Arial" w:cs="Arial"/>
          <w:sz w:val="22"/>
          <w:szCs w:val="22"/>
          <w:lang w:val="es-ES"/>
        </w:rPr>
        <w:t>registrar</w:t>
      </w:r>
      <w:r w:rsidR="00214D95" w:rsidRPr="00AE1571">
        <w:rPr>
          <w:rFonts w:ascii="Arial" w:hAnsi="Arial" w:cs="Arial"/>
          <w:sz w:val="22"/>
          <w:szCs w:val="22"/>
          <w:lang w:val="es-ES"/>
        </w:rPr>
        <w:t xml:space="preserve"> un horario</w:t>
      </w:r>
      <w:r w:rsidRPr="00AE1571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AE1571" w:rsidRDefault="00D90082" w:rsidP="00AE1571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AE1571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AE1571" w:rsidRDefault="00D90082" w:rsidP="00AE1571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AE1571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AE1571">
        <w:rPr>
          <w:rFonts w:cs="Arial"/>
          <w:sz w:val="22"/>
          <w:szCs w:val="22"/>
          <w:lang w:val="es-ES"/>
        </w:rPr>
        <w:t xml:space="preserve"> </w:t>
      </w:r>
    </w:p>
    <w:p w:rsidR="00D90082" w:rsidRPr="00AE1571" w:rsidRDefault="00D90082" w:rsidP="00AE1571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 xml:space="preserve">El caso </w:t>
      </w:r>
      <w:r w:rsidR="00FA033D" w:rsidRPr="00AE1571">
        <w:rPr>
          <w:rFonts w:ascii="Arial" w:hAnsi="Arial" w:cs="Arial"/>
          <w:sz w:val="22"/>
          <w:szCs w:val="22"/>
          <w:lang w:val="es-ES"/>
        </w:rPr>
        <w:t>de uso inicia cuando el usuario gerente</w:t>
      </w:r>
      <w:r w:rsidRPr="00AE1571">
        <w:rPr>
          <w:rFonts w:ascii="Arial" w:hAnsi="Arial" w:cs="Arial"/>
          <w:sz w:val="22"/>
          <w:szCs w:val="22"/>
          <w:lang w:val="es-ES"/>
        </w:rPr>
        <w:t xml:space="preserve"> </w:t>
      </w:r>
      <w:r w:rsidR="000F4AD8" w:rsidRPr="00AE1571">
        <w:rPr>
          <w:rFonts w:ascii="Arial" w:hAnsi="Arial" w:cs="Arial"/>
          <w:sz w:val="22"/>
          <w:szCs w:val="22"/>
          <w:lang w:val="es-ES"/>
        </w:rPr>
        <w:t xml:space="preserve">selecciona la opción de registro de </w:t>
      </w:r>
      <w:r w:rsidR="00214D95" w:rsidRPr="00AE1571">
        <w:rPr>
          <w:rFonts w:ascii="Arial" w:hAnsi="Arial" w:cs="Arial"/>
          <w:sz w:val="22"/>
          <w:szCs w:val="22"/>
          <w:lang w:val="es-ES"/>
        </w:rPr>
        <w:t>horarios</w:t>
      </w:r>
      <w:r w:rsidRPr="00AE1571">
        <w:rPr>
          <w:rFonts w:ascii="Arial" w:hAnsi="Arial" w:cs="Arial"/>
          <w:sz w:val="22"/>
          <w:szCs w:val="22"/>
          <w:lang w:val="es-ES"/>
        </w:rPr>
        <w:t>.</w:t>
      </w:r>
    </w:p>
    <w:p w:rsidR="000F4AD8" w:rsidRPr="00AE1571" w:rsidRDefault="000F4AD8" w:rsidP="00AE1571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>Se muestran datos a ser llenados.</w:t>
      </w:r>
    </w:p>
    <w:p w:rsidR="000F4AD8" w:rsidRDefault="000F4AD8" w:rsidP="00AE1571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>El usuario llena los datos</w:t>
      </w:r>
      <w:r w:rsidR="000A1D44">
        <w:rPr>
          <w:rFonts w:ascii="Arial" w:hAnsi="Arial" w:cs="Arial"/>
          <w:sz w:val="22"/>
          <w:szCs w:val="22"/>
          <w:lang w:val="es-ES"/>
        </w:rPr>
        <w:t>: Hora, precio</w:t>
      </w:r>
      <w:r w:rsidRPr="00AE1571">
        <w:rPr>
          <w:rFonts w:ascii="Arial" w:hAnsi="Arial" w:cs="Arial"/>
          <w:sz w:val="22"/>
          <w:szCs w:val="22"/>
          <w:lang w:val="es-ES"/>
        </w:rPr>
        <w:t>.</w:t>
      </w:r>
    </w:p>
    <w:p w:rsidR="000A1D44" w:rsidRPr="00AE1571" w:rsidRDefault="000A1D44" w:rsidP="00AE1571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El usuario selecciona el origen, destino, empleado, vehículo, estado.</w:t>
      </w:r>
    </w:p>
    <w:p w:rsidR="000F4AD8" w:rsidRPr="00AE1571" w:rsidRDefault="000F4AD8" w:rsidP="00AE1571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 xml:space="preserve">El usuario guarda </w:t>
      </w:r>
      <w:r w:rsidR="00FA033D" w:rsidRPr="00AE1571">
        <w:rPr>
          <w:rFonts w:ascii="Arial" w:hAnsi="Arial" w:cs="Arial"/>
          <w:sz w:val="22"/>
          <w:szCs w:val="22"/>
          <w:lang w:val="es-ES"/>
        </w:rPr>
        <w:t xml:space="preserve">el nuevo </w:t>
      </w:r>
      <w:r w:rsidR="00214D95" w:rsidRPr="00AE1571">
        <w:rPr>
          <w:rFonts w:ascii="Arial" w:hAnsi="Arial" w:cs="Arial"/>
          <w:sz w:val="22"/>
          <w:szCs w:val="22"/>
          <w:lang w:val="es-ES"/>
        </w:rPr>
        <w:t>horario</w:t>
      </w:r>
      <w:r w:rsidRPr="00AE1571">
        <w:rPr>
          <w:rFonts w:ascii="Arial" w:hAnsi="Arial" w:cs="Arial"/>
          <w:sz w:val="22"/>
          <w:szCs w:val="22"/>
          <w:lang w:val="es-ES"/>
        </w:rPr>
        <w:t>.</w:t>
      </w:r>
    </w:p>
    <w:p w:rsidR="000F4AD8" w:rsidRPr="00AE1571" w:rsidRDefault="000F4AD8" w:rsidP="000A1D44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>Se validan los datos.</w:t>
      </w:r>
      <w:bookmarkStart w:id="10" w:name="_GoBack"/>
      <w:bookmarkEnd w:id="10"/>
    </w:p>
    <w:p w:rsidR="00D90082" w:rsidRPr="00AE1571" w:rsidRDefault="00D90082" w:rsidP="00AE1571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AE1571" w:rsidRDefault="00D90082" w:rsidP="00AE1571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1" w:name="_Toc379299746"/>
      <w:r w:rsidRPr="00AE1571">
        <w:rPr>
          <w:rFonts w:cs="Arial"/>
          <w:sz w:val="22"/>
          <w:szCs w:val="22"/>
          <w:lang w:val="es-ES"/>
        </w:rPr>
        <w:t>Pos</w:t>
      </w:r>
      <w:r w:rsidR="00AE1571">
        <w:rPr>
          <w:rFonts w:cs="Arial"/>
          <w:sz w:val="22"/>
          <w:szCs w:val="22"/>
          <w:lang w:val="es-ES"/>
        </w:rPr>
        <w:t>t</w:t>
      </w:r>
      <w:r w:rsidRPr="00AE1571">
        <w:rPr>
          <w:rFonts w:cs="Arial"/>
          <w:sz w:val="22"/>
          <w:szCs w:val="22"/>
          <w:lang w:val="es-ES"/>
        </w:rPr>
        <w:t>-condiciones:</w:t>
      </w:r>
      <w:bookmarkEnd w:id="11"/>
    </w:p>
    <w:p w:rsidR="00D90082" w:rsidRPr="00AE1571" w:rsidRDefault="00FA033D" w:rsidP="00AE1571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2" w:name="_Toc379299747"/>
      <w:r w:rsidRPr="00AE1571">
        <w:rPr>
          <w:rFonts w:cs="Arial"/>
          <w:sz w:val="22"/>
          <w:szCs w:val="22"/>
          <w:lang w:val="es-ES"/>
        </w:rPr>
        <w:t>Vehículo</w:t>
      </w:r>
      <w:r w:rsidR="00D90082" w:rsidRPr="00AE1571">
        <w:rPr>
          <w:rFonts w:cs="Arial"/>
          <w:sz w:val="22"/>
          <w:szCs w:val="22"/>
          <w:lang w:val="es-ES"/>
        </w:rPr>
        <w:t xml:space="preserve"> registrad</w:t>
      </w:r>
      <w:r w:rsidRPr="00AE1571">
        <w:rPr>
          <w:rFonts w:cs="Arial"/>
          <w:sz w:val="22"/>
          <w:szCs w:val="22"/>
          <w:lang w:val="es-ES"/>
        </w:rPr>
        <w:t>o</w:t>
      </w:r>
      <w:r w:rsidR="00D90082" w:rsidRPr="00AE1571">
        <w:rPr>
          <w:rFonts w:cs="Arial"/>
          <w:sz w:val="22"/>
          <w:szCs w:val="22"/>
          <w:lang w:val="es-ES"/>
        </w:rPr>
        <w:t>:</w:t>
      </w:r>
      <w:bookmarkEnd w:id="12"/>
    </w:p>
    <w:p w:rsidR="00D90082" w:rsidRPr="00AE1571" w:rsidRDefault="00D90082" w:rsidP="00AE1571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 xml:space="preserve">Al terminar el caso de uso, se registra en la base de datos </w:t>
      </w:r>
      <w:r w:rsidR="00FA033D" w:rsidRPr="00AE1571">
        <w:rPr>
          <w:rFonts w:ascii="Arial" w:hAnsi="Arial" w:cs="Arial"/>
          <w:sz w:val="22"/>
          <w:szCs w:val="22"/>
          <w:lang w:val="es-ES"/>
        </w:rPr>
        <w:t xml:space="preserve">el nuevo </w:t>
      </w:r>
      <w:r w:rsidR="00214D95" w:rsidRPr="00AE1571">
        <w:rPr>
          <w:rFonts w:ascii="Arial" w:hAnsi="Arial" w:cs="Arial"/>
          <w:sz w:val="22"/>
          <w:szCs w:val="22"/>
          <w:lang w:val="es-ES"/>
        </w:rPr>
        <w:t>horario</w:t>
      </w:r>
      <w:r w:rsidRPr="00AE1571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AE1571" w:rsidRDefault="008866E4" w:rsidP="00AE1571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8866E4" w:rsidRPr="00AE157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8FC" w:rsidRDefault="00E008FC">
      <w:r>
        <w:separator/>
      </w:r>
    </w:p>
  </w:endnote>
  <w:endnote w:type="continuationSeparator" w:id="0">
    <w:p w:rsidR="00E008FC" w:rsidRDefault="00E00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A1D44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0A1D44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8FC" w:rsidRDefault="00E008FC">
      <w:r>
        <w:separator/>
      </w:r>
    </w:p>
  </w:footnote>
  <w:footnote w:type="continuationSeparator" w:id="0">
    <w:p w:rsidR="00E008FC" w:rsidRDefault="00E00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0F4AD8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D90082">
            <w:rPr>
              <w:sz w:val="20"/>
              <w:lang w:val="es-ES"/>
            </w:rPr>
            <w:t xml:space="preserve">Registrar </w:t>
          </w:r>
          <w:r w:rsidR="00214D95" w:rsidRPr="00214D95">
            <w:rPr>
              <w:sz w:val="20"/>
              <w:lang w:val="es-ES"/>
            </w:rPr>
            <w:t>Horario</w:t>
          </w:r>
        </w:p>
      </w:tc>
      <w:tc>
        <w:tcPr>
          <w:tcW w:w="2369" w:type="dxa"/>
        </w:tcPr>
        <w:p w:rsidR="00985EE5" w:rsidRDefault="00985EE5" w:rsidP="00FA033D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 xml:space="preserve">Date:  </w:t>
          </w:r>
          <w:r w:rsidR="00FA033D">
            <w:rPr>
              <w:sz w:val="20"/>
            </w:rPr>
            <w:t>19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A1D44"/>
    <w:rsid w:val="000D5CC7"/>
    <w:rsid w:val="000E1AF8"/>
    <w:rsid w:val="000E5836"/>
    <w:rsid w:val="000F4AD8"/>
    <w:rsid w:val="00115045"/>
    <w:rsid w:val="001751A2"/>
    <w:rsid w:val="001A2686"/>
    <w:rsid w:val="001B668D"/>
    <w:rsid w:val="00214D95"/>
    <w:rsid w:val="00292BE2"/>
    <w:rsid w:val="003561C9"/>
    <w:rsid w:val="004542E5"/>
    <w:rsid w:val="00455B4D"/>
    <w:rsid w:val="00521B07"/>
    <w:rsid w:val="006B0D38"/>
    <w:rsid w:val="006C65E3"/>
    <w:rsid w:val="006F60B2"/>
    <w:rsid w:val="007457BE"/>
    <w:rsid w:val="008866E4"/>
    <w:rsid w:val="00942ADD"/>
    <w:rsid w:val="00965FF8"/>
    <w:rsid w:val="00985EE5"/>
    <w:rsid w:val="00A4389C"/>
    <w:rsid w:val="00A70442"/>
    <w:rsid w:val="00AE1571"/>
    <w:rsid w:val="00AE441C"/>
    <w:rsid w:val="00C55CFE"/>
    <w:rsid w:val="00D37156"/>
    <w:rsid w:val="00D521A7"/>
    <w:rsid w:val="00D64DB3"/>
    <w:rsid w:val="00D90082"/>
    <w:rsid w:val="00D93815"/>
    <w:rsid w:val="00DD175D"/>
    <w:rsid w:val="00E008FC"/>
    <w:rsid w:val="00E96106"/>
    <w:rsid w:val="00E96ADB"/>
    <w:rsid w:val="00EC030E"/>
    <w:rsid w:val="00EE5972"/>
    <w:rsid w:val="00F320A7"/>
    <w:rsid w:val="00F45C3D"/>
    <w:rsid w:val="00F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24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Billy Davis Huaripata Chávez</cp:lastModifiedBy>
  <cp:revision>12</cp:revision>
  <cp:lastPrinted>2015-05-28T01:10:00Z</cp:lastPrinted>
  <dcterms:created xsi:type="dcterms:W3CDTF">2015-05-28T01:19:00Z</dcterms:created>
  <dcterms:modified xsi:type="dcterms:W3CDTF">2015-10-13T01:37:00Z</dcterms:modified>
</cp:coreProperties>
</file>