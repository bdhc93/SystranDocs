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F42CAA" w:rsidRDefault="00D90082" w:rsidP="00F42CAA">
      <w:pPr>
        <w:pStyle w:val="Puesto"/>
        <w:spacing w:line="360" w:lineRule="auto"/>
        <w:rPr>
          <w:sz w:val="22"/>
          <w:szCs w:val="22"/>
          <w:lang w:val="es-ES"/>
        </w:rPr>
      </w:pPr>
      <w:r w:rsidRPr="00F42CAA">
        <w:rPr>
          <w:sz w:val="22"/>
          <w:szCs w:val="22"/>
          <w:lang w:val="es-ES"/>
        </w:rPr>
        <w:t>SYSTRANS HORIZONTE</w:t>
      </w:r>
      <w:r w:rsidRPr="00F42CAA">
        <w:rPr>
          <w:sz w:val="22"/>
          <w:szCs w:val="22"/>
          <w:lang w:val="es-ES"/>
        </w:rPr>
        <w:br/>
        <w:t xml:space="preserve">Use-Case: </w:t>
      </w:r>
      <w:r w:rsidR="00412905" w:rsidRPr="00F42CAA">
        <w:rPr>
          <w:sz w:val="22"/>
          <w:szCs w:val="22"/>
          <w:lang w:val="es-ES"/>
        </w:rPr>
        <w:t>Eliminar Encomienda</w:t>
      </w:r>
    </w:p>
    <w:p w:rsidR="00D90082" w:rsidRPr="00F42CAA" w:rsidRDefault="00D90082" w:rsidP="00F42CAA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F42CAA">
        <w:rPr>
          <w:rFonts w:cs="Arial"/>
          <w:sz w:val="22"/>
          <w:szCs w:val="22"/>
          <w:lang w:val="es-ES"/>
        </w:rPr>
        <w:t>Breve Descripción</w:t>
      </w:r>
    </w:p>
    <w:p w:rsidR="00A4389C" w:rsidRPr="00F42CAA" w:rsidRDefault="00D90082" w:rsidP="00F42CAA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D5553E" w:rsidRPr="00F42CAA">
        <w:rPr>
          <w:rFonts w:ascii="Arial" w:hAnsi="Arial" w:cs="Arial"/>
          <w:sz w:val="22"/>
          <w:szCs w:val="22"/>
          <w:lang w:val="es-ES"/>
        </w:rPr>
        <w:t xml:space="preserve">en la eliminación de una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2CAA" w:rsidRDefault="00D90082" w:rsidP="00F42CAA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F42CAA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F42CAA" w:rsidRDefault="00D90082" w:rsidP="00F42CAA">
      <w:pPr>
        <w:pStyle w:val="Ttulo2"/>
        <w:numPr>
          <w:ilvl w:val="1"/>
          <w:numId w:val="30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F42CAA">
        <w:rPr>
          <w:rFonts w:cs="Arial"/>
          <w:b w:val="0"/>
          <w:sz w:val="22"/>
          <w:szCs w:val="22"/>
          <w:lang w:val="es-ES"/>
        </w:rPr>
        <w:t>Administrador</w:t>
      </w:r>
    </w:p>
    <w:p w:rsidR="00D5553E" w:rsidRPr="00F42CAA" w:rsidRDefault="0034187F" w:rsidP="00F42CAA">
      <w:pPr>
        <w:pStyle w:val="Ttulo2"/>
        <w:numPr>
          <w:ilvl w:val="1"/>
          <w:numId w:val="30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F42CAA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F42CAA" w:rsidRDefault="00D90082" w:rsidP="00F42CAA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F42CAA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F42CAA" w:rsidRDefault="00D90082" w:rsidP="00F42CAA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F42CAA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F42CAA" w:rsidRDefault="00D90082" w:rsidP="00F42CAA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F42CAA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D5553E" w:rsidRPr="00F42CAA">
        <w:rPr>
          <w:rFonts w:ascii="Arial" w:hAnsi="Arial" w:cs="Arial"/>
          <w:sz w:val="22"/>
          <w:szCs w:val="22"/>
          <w:lang w:val="es-ES"/>
        </w:rPr>
        <w:t>eliminar</w:t>
      </w:r>
      <w:r w:rsidR="00D37156" w:rsidRPr="00F42CAA">
        <w:rPr>
          <w:rFonts w:ascii="Arial" w:hAnsi="Arial" w:cs="Arial"/>
          <w:sz w:val="22"/>
          <w:szCs w:val="22"/>
          <w:lang w:val="es-ES"/>
        </w:rPr>
        <w:t xml:space="preserve"> una venta</w:t>
      </w:r>
      <w:r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F42CAA" w:rsidRDefault="00412905" w:rsidP="00F42CAA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F42CAA">
        <w:rPr>
          <w:rFonts w:cs="Arial"/>
          <w:sz w:val="22"/>
          <w:szCs w:val="22"/>
          <w:lang w:val="es-ES"/>
        </w:rPr>
        <w:t>Encomiendas</w:t>
      </w:r>
      <w:r w:rsidR="00264F3B" w:rsidRPr="00F42CAA">
        <w:rPr>
          <w:rFonts w:cs="Arial"/>
          <w:sz w:val="22"/>
          <w:szCs w:val="22"/>
          <w:lang w:val="es-ES"/>
        </w:rPr>
        <w:t xml:space="preserve"> registradas:</w:t>
      </w:r>
    </w:p>
    <w:p w:rsidR="00D90082" w:rsidRPr="00F42CAA" w:rsidRDefault="00264F3B" w:rsidP="00F42CAA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encomiendas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registradas para poder ser </w:t>
      </w:r>
      <w:r w:rsidR="00D5553E" w:rsidRPr="00F42CAA">
        <w:rPr>
          <w:rFonts w:ascii="Arial" w:hAnsi="Arial" w:cs="Arial"/>
          <w:sz w:val="22"/>
          <w:szCs w:val="22"/>
          <w:lang w:val="es-ES"/>
        </w:rPr>
        <w:t>eliminadas</w:t>
      </w:r>
      <w:r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2CAA" w:rsidRDefault="00D90082" w:rsidP="00F42CAA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F42CAA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F42CAA" w:rsidRDefault="00D90082" w:rsidP="00F42CAA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F42CAA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F42CAA">
        <w:rPr>
          <w:rFonts w:cs="Arial"/>
          <w:sz w:val="22"/>
          <w:szCs w:val="22"/>
          <w:lang w:val="es-ES"/>
        </w:rPr>
        <w:t xml:space="preserve"> </w:t>
      </w:r>
    </w:p>
    <w:p w:rsidR="00D90082" w:rsidRPr="00F42CAA" w:rsidRDefault="00D90082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F42CAA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encomiendas</w:t>
      </w:r>
      <w:r w:rsidR="0034187F"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F42CAA" w:rsidRDefault="0034187F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>Se muestra las 20 últimas ventas hechas en el sistema y diferentes filtros.</w:t>
      </w:r>
    </w:p>
    <w:p w:rsidR="0034187F" w:rsidRPr="00F42CAA" w:rsidRDefault="0034187F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El usuario filtra las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encomiendas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totales.</w:t>
      </w:r>
    </w:p>
    <w:p w:rsidR="0034187F" w:rsidRPr="00F42CAA" w:rsidRDefault="0034187F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El usuario selecciona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buscada.</w:t>
      </w:r>
    </w:p>
    <w:p w:rsidR="003B4AFA" w:rsidRPr="00F42CAA" w:rsidRDefault="003B4AFA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El usuario elimina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seleccionada.</w:t>
      </w:r>
    </w:p>
    <w:p w:rsidR="003B4AFA" w:rsidRPr="00F42CAA" w:rsidRDefault="003B4AFA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>Se valida la acción tomada anteriormente.</w:t>
      </w:r>
    </w:p>
    <w:p w:rsidR="003B4AFA" w:rsidRPr="00F42CAA" w:rsidRDefault="003B4AFA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En caso de no haber ningún error, se elimina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2CAA" w:rsidRDefault="0034187F" w:rsidP="00F42CAA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F42CAA" w:rsidRDefault="00D90082" w:rsidP="00F42CAA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F42CAA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F42CAA" w:rsidRDefault="00873D9A" w:rsidP="00F42CAA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F42CAA">
        <w:rPr>
          <w:rFonts w:cs="Arial"/>
          <w:b/>
          <w:sz w:val="22"/>
          <w:szCs w:val="22"/>
          <w:lang w:val="es-ES"/>
        </w:rPr>
        <w:t>Hora fuera de límite</w:t>
      </w:r>
      <w:r w:rsidR="00D90082" w:rsidRPr="00F42CAA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F42CAA" w:rsidRDefault="00873D9A" w:rsidP="00F42CAA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En caso que la hora de salida de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se encuentre superada por la actual,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Pr="00F42CAA">
        <w:rPr>
          <w:rFonts w:ascii="Arial" w:hAnsi="Arial" w:cs="Arial"/>
          <w:sz w:val="22"/>
          <w:szCs w:val="22"/>
          <w:lang w:val="es-ES"/>
        </w:rPr>
        <w:t xml:space="preserve"> no se podrá eliminar</w:t>
      </w:r>
      <w:r w:rsidR="00D90082"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2CAA" w:rsidRDefault="00D90082" w:rsidP="00F42CAA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F42CAA" w:rsidRDefault="00D90082" w:rsidP="00F42CAA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F42CAA">
        <w:rPr>
          <w:rFonts w:cs="Arial"/>
          <w:sz w:val="22"/>
          <w:szCs w:val="22"/>
          <w:lang w:val="es-ES"/>
        </w:rPr>
        <w:t>Pos</w:t>
      </w:r>
      <w:r w:rsidR="00F42CAA">
        <w:rPr>
          <w:rFonts w:cs="Arial"/>
          <w:sz w:val="22"/>
          <w:szCs w:val="22"/>
          <w:lang w:val="es-ES"/>
        </w:rPr>
        <w:t>t</w:t>
      </w:r>
      <w:r w:rsidRPr="00F42CAA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F42CAA" w:rsidRDefault="00412905" w:rsidP="00F42CAA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F42CAA">
        <w:rPr>
          <w:rFonts w:cs="Arial"/>
          <w:sz w:val="22"/>
          <w:szCs w:val="22"/>
          <w:lang w:val="es-ES"/>
        </w:rPr>
        <w:t>Encomienda</w:t>
      </w:r>
      <w:r w:rsidR="00873D9A" w:rsidRPr="00F42CAA">
        <w:rPr>
          <w:rFonts w:cs="Arial"/>
          <w:sz w:val="22"/>
          <w:szCs w:val="22"/>
          <w:lang w:val="es-ES"/>
        </w:rPr>
        <w:t xml:space="preserve"> Eliminada</w:t>
      </w:r>
      <w:r w:rsidR="00D90082" w:rsidRPr="00F42CAA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F42CAA" w:rsidRDefault="00D90082" w:rsidP="00F42CAA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2CAA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F42CAA">
        <w:rPr>
          <w:rFonts w:ascii="Arial" w:hAnsi="Arial" w:cs="Arial"/>
          <w:sz w:val="22"/>
          <w:szCs w:val="22"/>
          <w:lang w:val="es-ES"/>
        </w:rPr>
        <w:t xml:space="preserve">se </w:t>
      </w:r>
      <w:r w:rsidR="00873D9A" w:rsidRPr="00F42CAA">
        <w:rPr>
          <w:rFonts w:ascii="Arial" w:hAnsi="Arial" w:cs="Arial"/>
          <w:sz w:val="22"/>
          <w:szCs w:val="22"/>
          <w:lang w:val="es-ES"/>
        </w:rPr>
        <w:t>elimina</w:t>
      </w:r>
      <w:r w:rsidR="0034187F" w:rsidRPr="00F42CAA">
        <w:rPr>
          <w:rFonts w:ascii="Arial" w:hAnsi="Arial" w:cs="Arial"/>
          <w:sz w:val="22"/>
          <w:szCs w:val="22"/>
          <w:lang w:val="es-ES"/>
        </w:rPr>
        <w:t xml:space="preserve"> la </w:t>
      </w:r>
      <w:r w:rsidR="00412905" w:rsidRPr="00F42CAA">
        <w:rPr>
          <w:rFonts w:ascii="Arial" w:hAnsi="Arial" w:cs="Arial"/>
          <w:sz w:val="22"/>
          <w:szCs w:val="22"/>
          <w:lang w:val="es-ES"/>
        </w:rPr>
        <w:t>encomienda</w:t>
      </w:r>
      <w:r w:rsidR="0034187F" w:rsidRPr="00F42CAA">
        <w:rPr>
          <w:rFonts w:ascii="Arial" w:hAnsi="Arial" w:cs="Arial"/>
          <w:sz w:val="22"/>
          <w:szCs w:val="22"/>
          <w:lang w:val="es-ES"/>
        </w:rPr>
        <w:t xml:space="preserve"> deseada</w:t>
      </w:r>
      <w:r w:rsidRPr="00F42CAA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F42CAA" w:rsidRDefault="008866E4" w:rsidP="00F42CAA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F42CA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17" w:rsidRDefault="002B6917">
      <w:r>
        <w:separator/>
      </w:r>
    </w:p>
  </w:endnote>
  <w:endnote w:type="continuationSeparator" w:id="0">
    <w:p w:rsidR="002B6917" w:rsidRDefault="002B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42CA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F42CAA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17" w:rsidRDefault="002B6917">
      <w:r>
        <w:separator/>
      </w:r>
    </w:p>
  </w:footnote>
  <w:footnote w:type="continuationSeparator" w:id="0">
    <w:p w:rsidR="002B6917" w:rsidRDefault="002B6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412905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412905">
            <w:rPr>
              <w:sz w:val="20"/>
              <w:lang w:val="es-ES"/>
            </w:rPr>
            <w:t>Eliminar Encomiend</w:t>
          </w:r>
          <w:r w:rsidR="00D90082">
            <w:rPr>
              <w:sz w:val="20"/>
              <w:lang w:val="es-ES"/>
            </w:rPr>
            <w:t>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64F3B"/>
    <w:rsid w:val="002B6917"/>
    <w:rsid w:val="0034187F"/>
    <w:rsid w:val="003B4AFA"/>
    <w:rsid w:val="00412905"/>
    <w:rsid w:val="004542E5"/>
    <w:rsid w:val="00455B4D"/>
    <w:rsid w:val="005169A1"/>
    <w:rsid w:val="00521B07"/>
    <w:rsid w:val="006B0D38"/>
    <w:rsid w:val="006C65E3"/>
    <w:rsid w:val="006F60B2"/>
    <w:rsid w:val="00873D9A"/>
    <w:rsid w:val="008866E4"/>
    <w:rsid w:val="00942ADD"/>
    <w:rsid w:val="00965FF8"/>
    <w:rsid w:val="00985EE5"/>
    <w:rsid w:val="00A4389C"/>
    <w:rsid w:val="00A70442"/>
    <w:rsid w:val="00AC687F"/>
    <w:rsid w:val="00C55CFE"/>
    <w:rsid w:val="00D33984"/>
    <w:rsid w:val="00D37156"/>
    <w:rsid w:val="00D521A7"/>
    <w:rsid w:val="00D5553E"/>
    <w:rsid w:val="00D64DB3"/>
    <w:rsid w:val="00D90082"/>
    <w:rsid w:val="00D93815"/>
    <w:rsid w:val="00DD175D"/>
    <w:rsid w:val="00E96106"/>
    <w:rsid w:val="00EE5972"/>
    <w:rsid w:val="00F42CAA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11</cp:revision>
  <cp:lastPrinted>2015-05-28T01:10:00Z</cp:lastPrinted>
  <dcterms:created xsi:type="dcterms:W3CDTF">2015-05-28T01:19:00Z</dcterms:created>
  <dcterms:modified xsi:type="dcterms:W3CDTF">2015-07-03T21:13:00Z</dcterms:modified>
</cp:coreProperties>
</file>