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F47CFB" w:rsidRDefault="00D90082" w:rsidP="00F47CFB">
      <w:pPr>
        <w:pStyle w:val="Puesto"/>
        <w:spacing w:line="360" w:lineRule="auto"/>
        <w:rPr>
          <w:sz w:val="22"/>
          <w:szCs w:val="22"/>
          <w:lang w:val="es-ES"/>
        </w:rPr>
      </w:pPr>
      <w:r w:rsidRPr="00F47CFB">
        <w:rPr>
          <w:sz w:val="22"/>
          <w:szCs w:val="22"/>
          <w:lang w:val="es-ES"/>
        </w:rPr>
        <w:t>SYSTRANS HORIZONTE</w:t>
      </w:r>
      <w:r w:rsidRPr="00F47CFB">
        <w:rPr>
          <w:sz w:val="22"/>
          <w:szCs w:val="22"/>
          <w:lang w:val="es-ES"/>
        </w:rPr>
        <w:br/>
        <w:t xml:space="preserve">Use-Case: </w:t>
      </w:r>
      <w:r w:rsidR="0034187F" w:rsidRPr="00F47CFB">
        <w:rPr>
          <w:sz w:val="22"/>
          <w:szCs w:val="22"/>
          <w:lang w:val="es-ES"/>
        </w:rPr>
        <w:t>Buscar</w:t>
      </w:r>
      <w:r w:rsidRPr="00F47CFB">
        <w:rPr>
          <w:sz w:val="22"/>
          <w:szCs w:val="22"/>
          <w:lang w:val="es-ES"/>
        </w:rPr>
        <w:t xml:space="preserve"> Venta</w:t>
      </w:r>
    </w:p>
    <w:p w:rsidR="00D90082" w:rsidRPr="00F47CFB" w:rsidRDefault="00D90082" w:rsidP="00F47CFB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F47CFB">
        <w:rPr>
          <w:rFonts w:cs="Arial"/>
          <w:sz w:val="22"/>
          <w:szCs w:val="22"/>
          <w:lang w:val="es-ES"/>
        </w:rPr>
        <w:t>Breve Descripción</w:t>
      </w:r>
    </w:p>
    <w:p w:rsidR="00A4389C" w:rsidRPr="00F47CFB" w:rsidRDefault="00D90082" w:rsidP="00F47CFB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</w:t>
      </w:r>
      <w:r w:rsidR="0034187F" w:rsidRPr="00F47CFB">
        <w:rPr>
          <w:rFonts w:ascii="Arial" w:hAnsi="Arial" w:cs="Arial"/>
          <w:sz w:val="22"/>
          <w:szCs w:val="22"/>
          <w:lang w:val="es-ES"/>
        </w:rPr>
        <w:t>búsqueda de ventas dentro de la base de datos</w:t>
      </w:r>
      <w:r w:rsidRPr="00F47CFB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F47CFB" w:rsidRDefault="00D90082" w:rsidP="00F47CFB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F47CFB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F47CFB" w:rsidRDefault="00D90082" w:rsidP="00F47CFB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F47CFB">
        <w:rPr>
          <w:rFonts w:cs="Arial"/>
          <w:b w:val="0"/>
          <w:sz w:val="22"/>
          <w:szCs w:val="22"/>
          <w:lang w:val="es-ES"/>
        </w:rPr>
        <w:t>Administrador</w:t>
      </w:r>
    </w:p>
    <w:p w:rsidR="0034187F" w:rsidRPr="00F47CFB" w:rsidRDefault="0034187F" w:rsidP="00F47CFB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F47CFB">
        <w:rPr>
          <w:rFonts w:cs="Arial"/>
          <w:b w:val="0"/>
          <w:sz w:val="22"/>
          <w:szCs w:val="22"/>
          <w:lang w:val="es-ES"/>
        </w:rPr>
        <w:t>Gerente</w:t>
      </w:r>
    </w:p>
    <w:p w:rsidR="00A4389C" w:rsidRPr="00F47CFB" w:rsidRDefault="0034187F" w:rsidP="00F47CFB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F47CFB">
        <w:rPr>
          <w:rFonts w:cs="Arial"/>
          <w:b w:val="0"/>
          <w:sz w:val="22"/>
          <w:szCs w:val="22"/>
          <w:lang w:val="es-ES"/>
        </w:rPr>
        <w:t>Vendedor</w:t>
      </w:r>
    </w:p>
    <w:p w:rsidR="00D90082" w:rsidRPr="00F47CFB" w:rsidRDefault="00D90082" w:rsidP="00F47CFB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F47CFB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F47CFB" w:rsidRDefault="00D90082" w:rsidP="00F47CFB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F47CFB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F47CFB" w:rsidRDefault="00D90082" w:rsidP="00F47CFB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F47CFB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34187F" w:rsidRPr="00F47CFB">
        <w:rPr>
          <w:rFonts w:ascii="Arial" w:hAnsi="Arial" w:cs="Arial"/>
          <w:sz w:val="22"/>
          <w:szCs w:val="22"/>
          <w:lang w:val="es-ES"/>
        </w:rPr>
        <w:t>buscar</w:t>
      </w:r>
      <w:r w:rsidR="00D37156" w:rsidRPr="00F47CFB">
        <w:rPr>
          <w:rFonts w:ascii="Arial" w:hAnsi="Arial" w:cs="Arial"/>
          <w:sz w:val="22"/>
          <w:szCs w:val="22"/>
          <w:lang w:val="es-ES"/>
        </w:rPr>
        <w:t xml:space="preserve"> una venta</w:t>
      </w:r>
      <w:r w:rsidRPr="00F47CFB">
        <w:rPr>
          <w:rFonts w:ascii="Arial" w:hAnsi="Arial" w:cs="Arial"/>
          <w:sz w:val="22"/>
          <w:szCs w:val="22"/>
          <w:lang w:val="es-ES"/>
        </w:rPr>
        <w:t>.</w:t>
      </w:r>
    </w:p>
    <w:p w:rsidR="00264F3B" w:rsidRPr="00F47CFB" w:rsidRDefault="00264F3B" w:rsidP="00F47CFB">
      <w:pPr>
        <w:pStyle w:val="Ttulo2"/>
        <w:keepNext/>
        <w:numPr>
          <w:ilvl w:val="1"/>
          <w:numId w:val="1"/>
        </w:numPr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F47CFB">
        <w:rPr>
          <w:rFonts w:cs="Arial"/>
          <w:sz w:val="22"/>
          <w:szCs w:val="22"/>
          <w:lang w:val="es-ES"/>
        </w:rPr>
        <w:t>Ventas registradas:</w:t>
      </w:r>
    </w:p>
    <w:p w:rsidR="00D90082" w:rsidRPr="00F47CFB" w:rsidRDefault="00264F3B" w:rsidP="00F47CFB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>Debe haber ventas registradas para poder ser buscadas.</w:t>
      </w:r>
    </w:p>
    <w:p w:rsidR="00D90082" w:rsidRPr="00F47CFB" w:rsidRDefault="00D90082" w:rsidP="00F47CFB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F47CFB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F47CFB" w:rsidRDefault="00D90082" w:rsidP="00F47CFB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F47CFB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F47CFB">
        <w:rPr>
          <w:rFonts w:cs="Arial"/>
          <w:sz w:val="22"/>
          <w:szCs w:val="22"/>
          <w:lang w:val="es-ES"/>
        </w:rPr>
        <w:t xml:space="preserve"> </w:t>
      </w:r>
    </w:p>
    <w:p w:rsidR="00D90082" w:rsidRPr="00F47CFB" w:rsidRDefault="00D90082" w:rsidP="00F47CFB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selecciona la opción de </w:t>
      </w:r>
      <w:r w:rsidR="0034187F" w:rsidRPr="00F47CFB">
        <w:rPr>
          <w:rFonts w:ascii="Arial" w:hAnsi="Arial" w:cs="Arial"/>
          <w:sz w:val="22"/>
          <w:szCs w:val="22"/>
          <w:lang w:val="es-ES"/>
        </w:rPr>
        <w:t>búsqueda de ventas.</w:t>
      </w:r>
    </w:p>
    <w:p w:rsidR="0034187F" w:rsidRPr="00F47CFB" w:rsidRDefault="0034187F" w:rsidP="00F47CFB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>Se muestra las 20 últimas ventas hechas en el sistema y diferentes filtros.</w:t>
      </w:r>
    </w:p>
    <w:p w:rsidR="0034187F" w:rsidRPr="00F47CFB" w:rsidRDefault="0034187F" w:rsidP="00F47CFB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>El usuario filtra las ventas totales.</w:t>
      </w:r>
    </w:p>
    <w:p w:rsidR="0034187F" w:rsidRPr="00F47CFB" w:rsidRDefault="0034187F" w:rsidP="00F47CFB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>El usuario selecciona la venta buscada.</w:t>
      </w:r>
    </w:p>
    <w:p w:rsidR="00D90082" w:rsidRPr="00F47CFB" w:rsidRDefault="0034187F" w:rsidP="00F47CFB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F47CFB" w:rsidRDefault="00D90082" w:rsidP="00F47CFB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F47CFB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D90082" w:rsidRPr="00F47CFB" w:rsidRDefault="0034187F" w:rsidP="00F47CFB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F47CFB">
        <w:rPr>
          <w:rFonts w:cs="Arial"/>
          <w:b/>
          <w:sz w:val="22"/>
          <w:szCs w:val="22"/>
          <w:lang w:val="es-ES"/>
        </w:rPr>
        <w:t>Eliminar Venta</w:t>
      </w:r>
      <w:r w:rsidR="00D90082" w:rsidRPr="00F47CFB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F47CFB" w:rsidRDefault="0034187F" w:rsidP="00F47CFB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>Si el usuario necesita eliminar la venta encontra</w:t>
      </w:r>
      <w:r w:rsidR="00F47CFB">
        <w:rPr>
          <w:rFonts w:ascii="Arial" w:hAnsi="Arial" w:cs="Arial"/>
          <w:sz w:val="22"/>
          <w:szCs w:val="22"/>
          <w:lang w:val="es-ES"/>
        </w:rPr>
        <w:t xml:space="preserve">da, puede realizar dicha acción </w:t>
      </w:r>
      <w:r w:rsidRPr="00F47CFB">
        <w:rPr>
          <w:rFonts w:ascii="Arial" w:hAnsi="Arial" w:cs="Arial"/>
          <w:sz w:val="22"/>
          <w:szCs w:val="22"/>
          <w:lang w:val="es-ES"/>
        </w:rPr>
        <w:t>al ser encontrada</w:t>
      </w:r>
      <w:r w:rsidR="00D90082" w:rsidRPr="00F47CFB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F47CFB" w:rsidRDefault="00D90082" w:rsidP="00F47CFB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F47CFB" w:rsidRDefault="00D90082" w:rsidP="00F47CFB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F47CFB">
        <w:rPr>
          <w:rFonts w:cs="Arial"/>
          <w:sz w:val="22"/>
          <w:szCs w:val="22"/>
          <w:lang w:val="es-ES"/>
        </w:rPr>
        <w:lastRenderedPageBreak/>
        <w:t>Pos</w:t>
      </w:r>
      <w:r w:rsidR="00F47CFB">
        <w:rPr>
          <w:rFonts w:cs="Arial"/>
          <w:sz w:val="22"/>
          <w:szCs w:val="22"/>
          <w:lang w:val="es-ES"/>
        </w:rPr>
        <w:t>t</w:t>
      </w:r>
      <w:r w:rsidRPr="00F47CFB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F47CFB" w:rsidRDefault="0034187F" w:rsidP="00F47CFB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F47CFB">
        <w:rPr>
          <w:rFonts w:cs="Arial"/>
          <w:sz w:val="22"/>
          <w:szCs w:val="22"/>
          <w:lang w:val="es-ES"/>
        </w:rPr>
        <w:t>Búsqueda Realizada</w:t>
      </w:r>
      <w:r w:rsidR="00D90082" w:rsidRPr="00F47CFB">
        <w:rPr>
          <w:rFonts w:cs="Arial"/>
          <w:sz w:val="22"/>
          <w:szCs w:val="22"/>
          <w:lang w:val="es-ES"/>
        </w:rPr>
        <w:t>:</w:t>
      </w:r>
      <w:bookmarkEnd w:id="15"/>
    </w:p>
    <w:p w:rsidR="00D90082" w:rsidRPr="00F47CFB" w:rsidRDefault="00D90082" w:rsidP="00F47CFB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F47CFB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34187F" w:rsidRPr="00F47CFB">
        <w:rPr>
          <w:rFonts w:ascii="Arial" w:hAnsi="Arial" w:cs="Arial"/>
          <w:sz w:val="22"/>
          <w:szCs w:val="22"/>
          <w:lang w:val="es-ES"/>
        </w:rPr>
        <w:t>se encuentra la venta deseada</w:t>
      </w:r>
      <w:r w:rsidRPr="00F47CFB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F47CFB" w:rsidRDefault="008866E4" w:rsidP="00F47CFB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6" w:name="_GoBack"/>
      <w:bookmarkEnd w:id="16"/>
    </w:p>
    <w:sectPr w:rsidR="008866E4" w:rsidRPr="00F47CF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1CE" w:rsidRDefault="009221CE">
      <w:r>
        <w:separator/>
      </w:r>
    </w:p>
  </w:endnote>
  <w:endnote w:type="continuationSeparator" w:id="0">
    <w:p w:rsidR="009221CE" w:rsidRDefault="0092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47CF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F47CFB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1CE" w:rsidRDefault="009221CE">
      <w:r>
        <w:separator/>
      </w:r>
    </w:p>
  </w:footnote>
  <w:footnote w:type="continuationSeparator" w:id="0">
    <w:p w:rsidR="009221CE" w:rsidRDefault="00922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34187F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34187F">
            <w:rPr>
              <w:sz w:val="20"/>
              <w:lang w:val="es-ES"/>
            </w:rPr>
            <w:t>Buscar</w:t>
          </w:r>
          <w:r w:rsidR="00D90082">
            <w:rPr>
              <w:sz w:val="20"/>
              <w:lang w:val="es-ES"/>
            </w:rPr>
            <w:t xml:space="preserve"> Venta</w:t>
          </w:r>
          <w:r w:rsidR="00985EE5" w:rsidRPr="000D5CC7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>Date:  05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5CC7"/>
    <w:rsid w:val="000E1AF8"/>
    <w:rsid w:val="000E5836"/>
    <w:rsid w:val="00115045"/>
    <w:rsid w:val="001751A2"/>
    <w:rsid w:val="001A2686"/>
    <w:rsid w:val="00264F3B"/>
    <w:rsid w:val="0034187F"/>
    <w:rsid w:val="004542E5"/>
    <w:rsid w:val="00455B4D"/>
    <w:rsid w:val="00521B07"/>
    <w:rsid w:val="006B0D38"/>
    <w:rsid w:val="006C65E3"/>
    <w:rsid w:val="006F60B2"/>
    <w:rsid w:val="008866E4"/>
    <w:rsid w:val="009221CE"/>
    <w:rsid w:val="00942ADD"/>
    <w:rsid w:val="00965FF8"/>
    <w:rsid w:val="00985EE5"/>
    <w:rsid w:val="00A4389C"/>
    <w:rsid w:val="00A70442"/>
    <w:rsid w:val="00C55CFE"/>
    <w:rsid w:val="00D33984"/>
    <w:rsid w:val="00D37156"/>
    <w:rsid w:val="00D521A7"/>
    <w:rsid w:val="00D64DB3"/>
    <w:rsid w:val="00D90082"/>
    <w:rsid w:val="00D93815"/>
    <w:rsid w:val="00DD175D"/>
    <w:rsid w:val="00E96106"/>
    <w:rsid w:val="00EE5972"/>
    <w:rsid w:val="00F45C3D"/>
    <w:rsid w:val="00F4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6</cp:revision>
  <cp:lastPrinted>2015-05-28T01:10:00Z</cp:lastPrinted>
  <dcterms:created xsi:type="dcterms:W3CDTF">2015-05-28T01:19:00Z</dcterms:created>
  <dcterms:modified xsi:type="dcterms:W3CDTF">2015-07-03T21:09:00Z</dcterms:modified>
</cp:coreProperties>
</file>